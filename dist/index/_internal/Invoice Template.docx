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73" w:type="dxa"/>
        <w:jc w:val="center"/>
        <w:tblCellMar>
          <w:top w:w="144" w:type="dxa"/>
          <w:left w:w="115" w:type="dxa"/>
          <w:bottom w:w="58" w:type="dxa"/>
          <w:right w:w="115" w:type="dxa"/>
        </w:tblCellMar>
        <w:tblLook w:val="0000" w:firstRow="0" w:lastRow="0" w:firstColumn="0" w:lastColumn="0" w:noHBand="0" w:noVBand="0"/>
      </w:tblPr>
      <w:tblGrid>
        <w:gridCol w:w="1790"/>
        <w:gridCol w:w="5983"/>
        <w:gridCol w:w="2300"/>
      </w:tblGrid>
      <w:tr w:rsidR="008836A2" w:rsidRPr="008836A2" w14:paraId="30D50997" w14:textId="77777777" w:rsidTr="00EB1B0A">
        <w:trPr>
          <w:trHeight w:val="756"/>
          <w:jc w:val="center"/>
        </w:trPr>
        <w:tc>
          <w:tcPr>
            <w:tcW w:w="1790" w:type="dxa"/>
            <w:shd w:val="clear" w:color="auto" w:fill="auto"/>
            <w:tcMar>
              <w:top w:w="0" w:type="dxa"/>
            </w:tcMar>
          </w:tcPr>
          <w:p w14:paraId="582882EA" w14:textId="7DD23A11" w:rsidR="008A3E8E" w:rsidRDefault="008A3E8E" w:rsidP="00877944"/>
        </w:tc>
        <w:tc>
          <w:tcPr>
            <w:tcW w:w="8283" w:type="dxa"/>
            <w:gridSpan w:val="2"/>
            <w:shd w:val="clear" w:color="auto" w:fill="auto"/>
          </w:tcPr>
          <w:p w14:paraId="25333F99" w14:textId="77777777" w:rsidR="00DE5725" w:rsidRPr="008836A2" w:rsidRDefault="00DE5725" w:rsidP="00DE5725">
            <w:pPr>
              <w:rPr>
                <w:color w:val="0070C0"/>
              </w:rPr>
            </w:pPr>
          </w:p>
          <w:p w14:paraId="3A1B9C56" w14:textId="77777777" w:rsidR="00DE5725" w:rsidRDefault="00DE5725" w:rsidP="00DE5725">
            <w:pPr>
              <w:rPr>
                <w:color w:val="0070C0"/>
              </w:rPr>
            </w:pPr>
          </w:p>
          <w:p w14:paraId="50495B38" w14:textId="77777777" w:rsidR="008836A2" w:rsidRPr="008836A2" w:rsidRDefault="008836A2" w:rsidP="00DE5725">
            <w:pPr>
              <w:rPr>
                <w:color w:val="0070C0"/>
              </w:rPr>
            </w:pPr>
          </w:p>
          <w:p w14:paraId="293D543A" w14:textId="77777777" w:rsidR="00DE5725" w:rsidRPr="0099058D" w:rsidRDefault="00DE5725" w:rsidP="00DE5725">
            <w:pPr>
              <w:jc w:val="right"/>
              <w:rPr>
                <w:b/>
                <w:color w:val="0070C0"/>
                <w:sz w:val="44"/>
                <w:szCs w:val="44"/>
              </w:rPr>
            </w:pPr>
            <w:r w:rsidRPr="0099058D">
              <w:rPr>
                <w:b/>
                <w:color w:val="0070C0"/>
                <w:sz w:val="44"/>
                <w:szCs w:val="44"/>
              </w:rPr>
              <w:t>Tax Invoice</w:t>
            </w:r>
          </w:p>
        </w:tc>
      </w:tr>
      <w:tr w:rsidR="00925105" w14:paraId="20176B40" w14:textId="77777777" w:rsidTr="00EB1B0A">
        <w:trPr>
          <w:trHeight w:val="468"/>
          <w:jc w:val="center"/>
        </w:trPr>
        <w:tc>
          <w:tcPr>
            <w:tcW w:w="7773" w:type="dxa"/>
            <w:gridSpan w:val="2"/>
            <w:shd w:val="clear" w:color="auto" w:fill="auto"/>
            <w:tcMar>
              <w:top w:w="0" w:type="dxa"/>
            </w:tcMar>
          </w:tcPr>
          <w:p w14:paraId="77DDBB7F" w14:textId="050AA011" w:rsidR="00925105" w:rsidRPr="008836A2" w:rsidRDefault="00E406AF" w:rsidP="00625C0E">
            <w:pPr>
              <w:pStyle w:val="Slogan"/>
              <w:rPr>
                <w:b w:val="0"/>
                <w:i w:val="0"/>
              </w:rPr>
            </w:pPr>
            <w:r w:rsidRPr="00C77FC4">
              <w:rPr>
                <w:i w:val="0"/>
                <w:color w:val="0070C0"/>
                <w:sz w:val="20"/>
                <w:szCs w:val="20"/>
              </w:rPr>
              <w:t xml:space="preserve">ABN: </w:t>
            </w:r>
          </w:p>
        </w:tc>
        <w:tc>
          <w:tcPr>
            <w:tcW w:w="2300" w:type="dxa"/>
            <w:vMerge w:val="restart"/>
            <w:shd w:val="clear" w:color="auto" w:fill="auto"/>
          </w:tcPr>
          <w:p w14:paraId="106EE895" w14:textId="77777777" w:rsidR="00D2386D" w:rsidRDefault="00D2386D" w:rsidP="006558E0">
            <w:pPr>
              <w:pStyle w:val="DateandNumber"/>
              <w:jc w:val="left"/>
              <w:rPr>
                <w:color w:val="002060"/>
                <w:sz w:val="20"/>
                <w:szCs w:val="20"/>
              </w:rPr>
            </w:pPr>
          </w:p>
          <w:p w14:paraId="09DD4FE8" w14:textId="77777777" w:rsidR="00D2386D" w:rsidRDefault="00D2386D" w:rsidP="00AD6E6B">
            <w:pPr>
              <w:pStyle w:val="DateandNumber"/>
              <w:rPr>
                <w:color w:val="002060"/>
                <w:sz w:val="20"/>
                <w:szCs w:val="20"/>
              </w:rPr>
            </w:pPr>
          </w:p>
          <w:p w14:paraId="0A4F3E77" w14:textId="1396A85C" w:rsidR="00925105" w:rsidRPr="000D20CE" w:rsidRDefault="00925105" w:rsidP="00AD6E6B">
            <w:pPr>
              <w:pStyle w:val="DateandNumber"/>
              <w:rPr>
                <w:color w:val="002060"/>
                <w:sz w:val="20"/>
                <w:szCs w:val="20"/>
              </w:rPr>
            </w:pPr>
            <w:r w:rsidRPr="000D20CE">
              <w:rPr>
                <w:color w:val="002060"/>
                <w:sz w:val="20"/>
                <w:szCs w:val="20"/>
              </w:rPr>
              <w:t xml:space="preserve">INVOICE </w:t>
            </w:r>
            <w:r w:rsidRPr="00A46D17">
              <w:rPr>
                <w:color w:val="002060"/>
                <w:spacing w:val="0"/>
                <w:sz w:val="20"/>
                <w:szCs w:val="20"/>
              </w:rPr>
              <w:t>#</w:t>
            </w:r>
            <w:r w:rsidR="002B2AF0" w:rsidRPr="00A46D17">
              <w:rPr>
                <w:color w:val="002060"/>
                <w:spacing w:val="0"/>
                <w:sz w:val="20"/>
                <w:szCs w:val="20"/>
              </w:rPr>
              <w:t>:</w:t>
            </w:r>
            <w:r w:rsidR="00265F9B">
              <w:rPr>
                <w:color w:val="002060"/>
                <w:spacing w:val="0"/>
                <w:sz w:val="20"/>
                <w:szCs w:val="20"/>
              </w:rPr>
              <w:t xml:space="preserve"> {{INVOICE}}</w:t>
            </w:r>
            <w:r w:rsidRPr="00A46D17">
              <w:rPr>
                <w:color w:val="002060"/>
                <w:spacing w:val="0"/>
                <w:sz w:val="20"/>
                <w:szCs w:val="20"/>
              </w:rPr>
              <w:t xml:space="preserve"> </w:t>
            </w:r>
            <w:sdt>
              <w:sdtPr>
                <w:rPr>
                  <w:color w:val="002060"/>
                  <w:spacing w:val="0"/>
                  <w:sz w:val="20"/>
                  <w:szCs w:val="20"/>
                </w:rPr>
                <w:id w:val="716560634"/>
                <w:placeholder>
                  <w:docPart w:val="9374AE3E7D954964A890BC96BBD05F36"/>
                </w:placeholder>
                <w:text/>
              </w:sdtPr>
              <w:sdtContent>
                <w:r w:rsidR="00265F9B">
                  <w:rPr>
                    <w:color w:val="002060"/>
                    <w:spacing w:val="0"/>
                    <w:sz w:val="20"/>
                    <w:szCs w:val="20"/>
                  </w:rPr>
                  <w:t xml:space="preserve"> </w:t>
                </w:r>
              </w:sdtContent>
            </w:sdt>
          </w:p>
          <w:p w14:paraId="1D1C2423" w14:textId="5DF5D467" w:rsidR="00925105" w:rsidRPr="000D20CE" w:rsidRDefault="000D20CE" w:rsidP="00AD6E6B">
            <w:pPr>
              <w:pStyle w:val="rightalignedtext"/>
              <w:rPr>
                <w:color w:val="002060"/>
                <w:sz w:val="20"/>
                <w:szCs w:val="20"/>
              </w:rPr>
            </w:pPr>
            <w:r w:rsidRPr="000D20CE">
              <w:rPr>
                <w:color w:val="002060"/>
                <w:sz w:val="20"/>
                <w:szCs w:val="20"/>
              </w:rPr>
              <w:t xml:space="preserve">DATE: </w:t>
            </w:r>
            <w:r w:rsidR="00265F9B">
              <w:rPr>
                <w:color w:val="002060"/>
                <w:sz w:val="20"/>
                <w:szCs w:val="20"/>
              </w:rPr>
              <w:t>{{TODAY}}</w:t>
            </w:r>
          </w:p>
          <w:p w14:paraId="5BA32270" w14:textId="77777777" w:rsidR="00840912" w:rsidRPr="001E3C2E" w:rsidRDefault="00840912" w:rsidP="00840912">
            <w:pPr>
              <w:pStyle w:val="rightalignedtext"/>
            </w:pPr>
          </w:p>
          <w:sdt>
            <w:sdtPr>
              <w:rPr>
                <w:color w:val="002060"/>
              </w:rPr>
              <w:id w:val="716560481"/>
              <w:placeholder>
                <w:docPart w:val="754FC2EC5A5E4A428D05F08A454E9F43"/>
              </w:placeholder>
            </w:sdtPr>
            <w:sdtEndPr>
              <w:rPr>
                <w:b w:val="0"/>
              </w:rPr>
            </w:sdtEndPr>
            <w:sdtContent>
              <w:p w14:paraId="1C6D06B8" w14:textId="06D4E7BB" w:rsidR="00244B21" w:rsidRPr="000B11F9" w:rsidRDefault="00A64F43" w:rsidP="00840912">
                <w:pPr>
                  <w:pStyle w:val="rightalignedtext"/>
                  <w:rPr>
                    <w:b w:val="0"/>
                    <w:color w:val="002060"/>
                  </w:rPr>
                </w:pPr>
                <w:r>
                  <w:rPr>
                    <w:color w:val="002060"/>
                  </w:rPr>
                  <w:t>Name</w:t>
                </w:r>
                <w:r w:rsidR="00790340" w:rsidRPr="000B11F9">
                  <w:rPr>
                    <w:b w:val="0"/>
                    <w:color w:val="002060"/>
                  </w:rPr>
                  <w:t xml:space="preserve"> </w:t>
                </w:r>
              </w:p>
              <w:p w14:paraId="1DA78721" w14:textId="44491A52" w:rsidR="000D20CE" w:rsidRPr="000B11F9" w:rsidRDefault="00A64F43" w:rsidP="00840912">
                <w:pPr>
                  <w:pStyle w:val="rightalignedtext"/>
                  <w:rPr>
                    <w:b w:val="0"/>
                    <w:color w:val="002060"/>
                  </w:rPr>
                </w:pPr>
                <w:r>
                  <w:rPr>
                    <w:b w:val="0"/>
                    <w:color w:val="002060"/>
                  </w:rPr>
                  <w:t>Job Title</w:t>
                </w:r>
              </w:p>
              <w:p w14:paraId="3EF7BF00" w14:textId="413388B2" w:rsidR="00840912" w:rsidRPr="000B11F9" w:rsidRDefault="000D20CE" w:rsidP="00840912">
                <w:pPr>
                  <w:pStyle w:val="rightalignedtext"/>
                  <w:rPr>
                    <w:b w:val="0"/>
                    <w:color w:val="002060"/>
                  </w:rPr>
                </w:pPr>
                <w:r w:rsidRPr="000B11F9">
                  <w:rPr>
                    <w:b w:val="0"/>
                    <w:color w:val="002060"/>
                  </w:rPr>
                  <w:t>MSLP</w:t>
                </w:r>
                <w:r w:rsidR="00A64F43">
                  <w:rPr>
                    <w:b w:val="0"/>
                    <w:color w:val="002060"/>
                  </w:rPr>
                  <w:t xml:space="preserve"> </w:t>
                </w:r>
              </w:p>
            </w:sdtContent>
          </w:sdt>
          <w:sdt>
            <w:sdtPr>
              <w:rPr>
                <w:b w:val="0"/>
                <w:color w:val="002060"/>
              </w:rPr>
              <w:id w:val="716560484"/>
              <w:placeholder>
                <w:docPart w:val="F05FA328A23B4D32B067B8FF4FADB509"/>
              </w:placeholder>
            </w:sdtPr>
            <w:sdtContent>
              <w:p w14:paraId="41673DD0" w14:textId="18C39D9F" w:rsidR="00840912" w:rsidRPr="000B11F9" w:rsidRDefault="00B25A9E" w:rsidP="00840912">
                <w:pPr>
                  <w:pStyle w:val="rightalignedtext"/>
                  <w:rPr>
                    <w:b w:val="0"/>
                    <w:color w:val="002060"/>
                  </w:rPr>
                </w:pPr>
                <w:r w:rsidRPr="000B11F9">
                  <w:rPr>
                    <w:b w:val="0"/>
                    <w:color w:val="002060"/>
                  </w:rPr>
                  <w:t>CPSP</w:t>
                </w:r>
              </w:p>
            </w:sdtContent>
          </w:sdt>
          <w:sdt>
            <w:sdtPr>
              <w:rPr>
                <w:b w:val="0"/>
                <w:color w:val="002060"/>
              </w:rPr>
              <w:id w:val="716560486"/>
              <w:placeholder>
                <w:docPart w:val="AA504CACADD346CB8FB0499788B871E9"/>
              </w:placeholder>
            </w:sdtPr>
            <w:sdtContent>
              <w:p w14:paraId="18CA6D44" w14:textId="212D41F3" w:rsidR="00840912" w:rsidRPr="000B11F9" w:rsidRDefault="00B25A9E" w:rsidP="00CF4CE2">
                <w:pPr>
                  <w:pStyle w:val="rightalignedtext"/>
                  <w:rPr>
                    <w:b w:val="0"/>
                    <w:color w:val="002060"/>
                  </w:rPr>
                </w:pPr>
                <w:r w:rsidRPr="000B11F9">
                  <w:rPr>
                    <w:b w:val="0"/>
                    <w:color w:val="002060"/>
                  </w:rPr>
                  <w:t>Medicare</w:t>
                </w:r>
              </w:p>
            </w:sdtContent>
          </w:sdt>
          <w:sdt>
            <w:sdtPr>
              <w:rPr>
                <w:b w:val="0"/>
                <w:color w:val="002060"/>
              </w:rPr>
              <w:id w:val="716560491"/>
              <w:placeholder>
                <w:docPart w:val="8EF64E5CBC34464E9ED223B082B4EA42"/>
              </w:placeholder>
            </w:sdtPr>
            <w:sdtEndPr>
              <w:rPr>
                <w:color w:val="FFFFFF" w:themeColor="background1"/>
              </w:rPr>
            </w:sdtEndPr>
            <w:sdtContent>
              <w:p w14:paraId="28CE7670" w14:textId="77777777" w:rsidR="00840912" w:rsidRPr="00D2386D" w:rsidRDefault="00D2386D" w:rsidP="00840912">
                <w:pPr>
                  <w:pStyle w:val="rightalignedtext"/>
                  <w:rPr>
                    <w:b w:val="0"/>
                    <w:color w:val="FFFFFF" w:themeColor="background1"/>
                  </w:rPr>
                </w:pPr>
                <w:r w:rsidRPr="00D2386D">
                  <w:rPr>
                    <w:b w:val="0"/>
                    <w:color w:val="FFFFFF" w:themeColor="background1"/>
                  </w:rPr>
                  <w:t>.</w:t>
                </w:r>
              </w:p>
            </w:sdtContent>
          </w:sdt>
          <w:sdt>
            <w:sdtPr>
              <w:id w:val="716560479"/>
              <w:placeholder>
                <w:docPart w:val="3CD0144C99A044D3BA45F9F2688E7760"/>
              </w:placeholder>
            </w:sdtPr>
            <w:sdtContent>
              <w:p w14:paraId="13A26B06" w14:textId="77777777" w:rsidR="00244B21" w:rsidRDefault="000D20CE" w:rsidP="00244B21">
                <w:pPr>
                  <w:pStyle w:val="rightalignedtext"/>
                </w:pPr>
                <w:r>
                  <w:t xml:space="preserve">  </w:t>
                </w:r>
              </w:p>
            </w:sdtContent>
          </w:sdt>
          <w:p w14:paraId="58F091D5" w14:textId="77777777" w:rsidR="00925105" w:rsidRPr="000E042A" w:rsidRDefault="00840912" w:rsidP="000D20CE">
            <w:pPr>
              <w:pStyle w:val="rightalignedtext"/>
            </w:pPr>
            <w:r>
              <w:t xml:space="preserve"> </w:t>
            </w:r>
            <w:sdt>
              <w:sdtPr>
                <w:id w:val="716560494"/>
                <w:placeholder>
                  <w:docPart w:val="DA6AD7ED4ECB4E6BB15A6077B2DBB834"/>
                </w:placeholder>
              </w:sdtPr>
              <w:sdtContent>
                <w:r w:rsidR="000D20CE">
                  <w:t xml:space="preserve"> </w:t>
                </w:r>
              </w:sdtContent>
            </w:sdt>
          </w:p>
        </w:tc>
      </w:tr>
      <w:tr w:rsidR="00925105" w14:paraId="1A55B6C7" w14:textId="77777777" w:rsidTr="00EB1B0A">
        <w:trPr>
          <w:trHeight w:val="1657"/>
          <w:jc w:val="center"/>
        </w:trPr>
        <w:tc>
          <w:tcPr>
            <w:tcW w:w="7773" w:type="dxa"/>
            <w:gridSpan w:val="2"/>
            <w:shd w:val="clear" w:color="auto" w:fill="auto"/>
            <w:tcMar>
              <w:top w:w="0" w:type="dxa"/>
            </w:tcMar>
          </w:tcPr>
          <w:p w14:paraId="3D7A4C0B" w14:textId="77777777" w:rsidR="00A27814" w:rsidRPr="00EF4E87" w:rsidRDefault="00925105" w:rsidP="00A27814">
            <w:pPr>
              <w:pStyle w:val="headings"/>
              <w:jc w:val="left"/>
              <w:rPr>
                <w:color w:val="auto"/>
              </w:rPr>
            </w:pPr>
            <w:r w:rsidRPr="00EF4E87">
              <w:rPr>
                <w:color w:val="auto"/>
              </w:rPr>
              <w:t>TO</w:t>
            </w:r>
            <w:r w:rsidR="00882640" w:rsidRPr="00EF4E87">
              <w:rPr>
                <w:color w:val="auto"/>
              </w:rPr>
              <w:t>:</w:t>
            </w:r>
          </w:p>
          <w:p w14:paraId="6E902C2F" w14:textId="77777777" w:rsidR="00265F9B" w:rsidRDefault="00265F9B" w:rsidP="00897961">
            <w:pPr>
              <w:pStyle w:val="headings"/>
              <w:jc w:val="left"/>
              <w:rPr>
                <w:b w:val="0"/>
                <w:color w:val="auto"/>
                <w:sz w:val="20"/>
                <w:szCs w:val="20"/>
              </w:rPr>
            </w:pPr>
            <w:r>
              <w:rPr>
                <w:b w:val="0"/>
                <w:color w:val="auto"/>
                <w:sz w:val="20"/>
                <w:szCs w:val="20"/>
              </w:rPr>
              <w:t>{{PARENT}}</w:t>
            </w:r>
          </w:p>
          <w:p w14:paraId="4FA6F05F" w14:textId="027EB765" w:rsidR="00897961" w:rsidRDefault="00265F9B" w:rsidP="00897961">
            <w:pPr>
              <w:pStyle w:val="headings"/>
              <w:jc w:val="left"/>
              <w:rPr>
                <w:b w:val="0"/>
                <w:color w:val="auto"/>
                <w:sz w:val="20"/>
                <w:szCs w:val="20"/>
              </w:rPr>
            </w:pPr>
            <w:r>
              <w:rPr>
                <w:b w:val="0"/>
                <w:color w:val="auto"/>
                <w:sz w:val="20"/>
                <w:szCs w:val="20"/>
              </w:rPr>
              <w:t>{{ADDRESS_LINE_1}}</w:t>
            </w:r>
            <w:r w:rsidR="00897961" w:rsidRPr="00074129">
              <w:rPr>
                <w:b w:val="0"/>
                <w:color w:val="auto"/>
                <w:sz w:val="20"/>
                <w:szCs w:val="20"/>
              </w:rPr>
              <w:t xml:space="preserve"> </w:t>
            </w:r>
          </w:p>
          <w:p w14:paraId="156EDEEC" w14:textId="5995EC78" w:rsidR="00074129" w:rsidRDefault="00265F9B" w:rsidP="00A27814">
            <w:pPr>
              <w:pStyle w:val="headings"/>
              <w:jc w:val="left"/>
              <w:rPr>
                <w:b w:val="0"/>
                <w:color w:val="auto"/>
                <w:sz w:val="20"/>
                <w:szCs w:val="20"/>
              </w:rPr>
            </w:pPr>
            <w:r>
              <w:rPr>
                <w:b w:val="0"/>
                <w:color w:val="auto"/>
                <w:sz w:val="20"/>
                <w:szCs w:val="20"/>
              </w:rPr>
              <w:t>{{ADDRESS_LINE_2}}</w:t>
            </w:r>
          </w:p>
          <w:p w14:paraId="157587BD" w14:textId="77777777" w:rsidR="00265F9B" w:rsidRDefault="00265F9B" w:rsidP="00A27814">
            <w:pPr>
              <w:pStyle w:val="headings"/>
              <w:jc w:val="left"/>
              <w:rPr>
                <w:b w:val="0"/>
                <w:caps w:val="0"/>
                <w:color w:val="auto"/>
                <w:sz w:val="20"/>
                <w:szCs w:val="20"/>
              </w:rPr>
            </w:pPr>
          </w:p>
          <w:p w14:paraId="1B78E16D" w14:textId="77777777" w:rsidR="00561DE7" w:rsidRPr="00EF4E87" w:rsidRDefault="00561DE7" w:rsidP="00561DE7">
            <w:pPr>
              <w:pStyle w:val="headings"/>
              <w:jc w:val="left"/>
              <w:rPr>
                <w:color w:val="auto"/>
              </w:rPr>
            </w:pPr>
            <w:r w:rsidRPr="00EF4E87">
              <w:rPr>
                <w:color w:val="auto"/>
              </w:rPr>
              <w:t xml:space="preserve">ON BEHALF OF NDIS </w:t>
            </w:r>
            <w:proofErr w:type="gramStart"/>
            <w:r w:rsidRPr="00EF4E87">
              <w:rPr>
                <w:color w:val="auto"/>
              </w:rPr>
              <w:t>PARTICIPANT;</w:t>
            </w:r>
            <w:proofErr w:type="gramEnd"/>
          </w:p>
          <w:p w14:paraId="076CE207" w14:textId="25C52EB1" w:rsidR="00561DE7" w:rsidRPr="00561DE7" w:rsidRDefault="00561DE7" w:rsidP="00561DE7">
            <w:pPr>
              <w:pStyle w:val="headings"/>
              <w:jc w:val="left"/>
              <w:rPr>
                <w:b w:val="0"/>
                <w:color w:val="auto"/>
                <w:sz w:val="20"/>
                <w:szCs w:val="20"/>
              </w:rPr>
            </w:pPr>
            <w:r w:rsidRPr="00561DE7">
              <w:rPr>
                <w:b w:val="0"/>
                <w:color w:val="auto"/>
                <w:sz w:val="20"/>
                <w:szCs w:val="20"/>
              </w:rPr>
              <w:t>CHILD</w:t>
            </w:r>
            <w:proofErr w:type="gramStart"/>
            <w:r w:rsidRPr="00561DE7">
              <w:rPr>
                <w:b w:val="0"/>
                <w:color w:val="auto"/>
                <w:sz w:val="20"/>
                <w:szCs w:val="20"/>
              </w:rPr>
              <w:t xml:space="preserve">:  </w:t>
            </w:r>
            <w:r w:rsidR="00265F9B">
              <w:rPr>
                <w:b w:val="0"/>
                <w:color w:val="auto"/>
                <w:sz w:val="20"/>
                <w:szCs w:val="20"/>
              </w:rPr>
              <w:t>{</w:t>
            </w:r>
            <w:proofErr w:type="gramEnd"/>
            <w:r w:rsidR="00265F9B">
              <w:rPr>
                <w:b w:val="0"/>
                <w:color w:val="auto"/>
                <w:sz w:val="20"/>
                <w:szCs w:val="20"/>
              </w:rPr>
              <w:t>{NAME}}</w:t>
            </w:r>
          </w:p>
          <w:p w14:paraId="7727C855" w14:textId="5971ED51" w:rsidR="00561DE7" w:rsidRPr="00561DE7" w:rsidRDefault="00561DE7" w:rsidP="00561DE7">
            <w:pPr>
              <w:pStyle w:val="headings"/>
              <w:jc w:val="left"/>
              <w:rPr>
                <w:b w:val="0"/>
                <w:color w:val="auto"/>
                <w:sz w:val="20"/>
                <w:szCs w:val="20"/>
              </w:rPr>
            </w:pPr>
            <w:r w:rsidRPr="00561DE7">
              <w:rPr>
                <w:b w:val="0"/>
                <w:color w:val="auto"/>
                <w:sz w:val="20"/>
                <w:szCs w:val="20"/>
              </w:rPr>
              <w:t>DOB</w:t>
            </w:r>
            <w:proofErr w:type="gramStart"/>
            <w:r w:rsidRPr="00561DE7">
              <w:rPr>
                <w:b w:val="0"/>
                <w:color w:val="auto"/>
                <w:sz w:val="20"/>
                <w:szCs w:val="20"/>
              </w:rPr>
              <w:t xml:space="preserve">:  </w:t>
            </w:r>
            <w:r w:rsidR="00265F9B">
              <w:rPr>
                <w:b w:val="0"/>
                <w:color w:val="auto"/>
                <w:sz w:val="20"/>
                <w:szCs w:val="20"/>
              </w:rPr>
              <w:t>{</w:t>
            </w:r>
            <w:proofErr w:type="gramEnd"/>
            <w:r w:rsidR="00265F9B">
              <w:rPr>
                <w:b w:val="0"/>
                <w:color w:val="auto"/>
                <w:sz w:val="20"/>
                <w:szCs w:val="20"/>
              </w:rPr>
              <w:t>{DOB}}</w:t>
            </w:r>
          </w:p>
          <w:p w14:paraId="4C3D6202" w14:textId="0CCCED7D" w:rsidR="00561DE7" w:rsidRPr="00561DE7" w:rsidRDefault="00561DE7" w:rsidP="00561DE7">
            <w:pPr>
              <w:pStyle w:val="headings"/>
              <w:jc w:val="left"/>
              <w:rPr>
                <w:b w:val="0"/>
                <w:color w:val="auto"/>
                <w:sz w:val="20"/>
                <w:szCs w:val="20"/>
              </w:rPr>
            </w:pPr>
            <w:r w:rsidRPr="00561DE7">
              <w:rPr>
                <w:b w:val="0"/>
                <w:color w:val="auto"/>
                <w:sz w:val="20"/>
                <w:szCs w:val="20"/>
              </w:rPr>
              <w:t xml:space="preserve">NDIS PARTICIPANT #: </w:t>
            </w:r>
            <w:r w:rsidR="00265F9B">
              <w:rPr>
                <w:b w:val="0"/>
                <w:color w:val="auto"/>
                <w:sz w:val="20"/>
                <w:szCs w:val="20"/>
              </w:rPr>
              <w:t>{{</w:t>
            </w:r>
            <w:r w:rsidR="00265F9B" w:rsidRPr="00265F9B">
              <w:rPr>
                <w:b w:val="0"/>
                <w:color w:val="auto"/>
                <w:sz w:val="20"/>
                <w:szCs w:val="20"/>
              </w:rPr>
              <w:t>PARTICIPANT_NUMBER</w:t>
            </w:r>
            <w:r w:rsidR="00265F9B">
              <w:rPr>
                <w:b w:val="0"/>
                <w:color w:val="auto"/>
                <w:sz w:val="20"/>
                <w:szCs w:val="20"/>
              </w:rPr>
              <w:t>}}</w:t>
            </w:r>
          </w:p>
          <w:p w14:paraId="69E5CDC0" w14:textId="77777777" w:rsidR="00561DE7" w:rsidRDefault="00561DE7" w:rsidP="00561DE7">
            <w:pPr>
              <w:pStyle w:val="headings"/>
              <w:jc w:val="left"/>
              <w:rPr>
                <w:b w:val="0"/>
                <w:caps w:val="0"/>
                <w:color w:val="auto"/>
                <w:sz w:val="20"/>
                <w:szCs w:val="20"/>
              </w:rPr>
            </w:pPr>
          </w:p>
          <w:p w14:paraId="30133596" w14:textId="77777777" w:rsidR="00561DE7" w:rsidRPr="00EF4E87" w:rsidRDefault="00561DE7" w:rsidP="00561DE7">
            <w:pPr>
              <w:pStyle w:val="headings"/>
              <w:jc w:val="left"/>
              <w:rPr>
                <w:color w:val="auto"/>
              </w:rPr>
            </w:pPr>
            <w:r w:rsidRPr="00EF4E87">
              <w:rPr>
                <w:color w:val="auto"/>
              </w:rPr>
              <w:t>NDIS PLAN MANAGED BY:</w:t>
            </w:r>
          </w:p>
          <w:p w14:paraId="6BFB987A" w14:textId="3C1ABEB9" w:rsidR="00561DE7" w:rsidRPr="004F7113" w:rsidRDefault="003E6C6B" w:rsidP="00561DE7">
            <w:pPr>
              <w:pStyle w:val="headings"/>
              <w:jc w:val="left"/>
              <w:rPr>
                <w:b w:val="0"/>
                <w:caps w:val="0"/>
                <w:color w:val="auto"/>
                <w:sz w:val="20"/>
                <w:szCs w:val="20"/>
              </w:rPr>
            </w:pPr>
            <w:r>
              <w:rPr>
                <w:b w:val="0"/>
                <w:caps w:val="0"/>
                <w:color w:val="auto"/>
                <w:sz w:val="20"/>
                <w:szCs w:val="20"/>
              </w:rPr>
              <w:t>{{PLAN_MANAGER}}</w:t>
            </w:r>
          </w:p>
          <w:p w14:paraId="5CAF17A7" w14:textId="1985DA73" w:rsidR="004F7113" w:rsidRPr="004F7113" w:rsidRDefault="004F7113" w:rsidP="00561DE7">
            <w:pPr>
              <w:pStyle w:val="headings"/>
              <w:jc w:val="left"/>
              <w:rPr>
                <w:b w:val="0"/>
                <w:color w:val="auto"/>
                <w:sz w:val="20"/>
                <w:szCs w:val="20"/>
              </w:rPr>
            </w:pPr>
            <w:r w:rsidRPr="004F7113">
              <w:rPr>
                <w:b w:val="0"/>
                <w:caps w:val="0"/>
                <w:color w:val="auto"/>
                <w:sz w:val="20"/>
                <w:szCs w:val="20"/>
              </w:rPr>
              <w:t>Via Email</w:t>
            </w:r>
            <w:proofErr w:type="gramStart"/>
            <w:r w:rsidRPr="004F7113">
              <w:rPr>
                <w:b w:val="0"/>
                <w:caps w:val="0"/>
                <w:color w:val="auto"/>
                <w:sz w:val="20"/>
                <w:szCs w:val="20"/>
              </w:rPr>
              <w:t xml:space="preserve">:  </w:t>
            </w:r>
            <w:r w:rsidR="00A30C19">
              <w:rPr>
                <w:b w:val="0"/>
                <w:caps w:val="0"/>
                <w:color w:val="auto"/>
                <w:sz w:val="20"/>
                <w:szCs w:val="20"/>
              </w:rPr>
              <w:t>{</w:t>
            </w:r>
            <w:proofErr w:type="gramEnd"/>
            <w:r w:rsidR="00A30C19">
              <w:rPr>
                <w:b w:val="0"/>
                <w:caps w:val="0"/>
                <w:color w:val="auto"/>
                <w:sz w:val="20"/>
                <w:szCs w:val="20"/>
              </w:rPr>
              <w:t>{PLAN_MANAGER_EMAIL}}</w:t>
            </w:r>
          </w:p>
          <w:p w14:paraId="2E156A1F" w14:textId="77777777" w:rsidR="00044A3A" w:rsidRDefault="00044A3A" w:rsidP="00A27814">
            <w:pPr>
              <w:pStyle w:val="headings"/>
              <w:jc w:val="left"/>
            </w:pPr>
          </w:p>
        </w:tc>
        <w:tc>
          <w:tcPr>
            <w:tcW w:w="2300" w:type="dxa"/>
            <w:vMerge/>
            <w:shd w:val="clear" w:color="auto" w:fill="auto"/>
          </w:tcPr>
          <w:p w14:paraId="0694ED06" w14:textId="77777777" w:rsidR="00925105" w:rsidRPr="000E042A" w:rsidRDefault="00925105" w:rsidP="00AD6E6B">
            <w:pPr>
              <w:pStyle w:val="DateandNumber"/>
            </w:pPr>
          </w:p>
        </w:tc>
      </w:tr>
    </w:tbl>
    <w:p w14:paraId="6551C197" w14:textId="77777777" w:rsidR="00625C0E" w:rsidRDefault="00625C0E" w:rsidP="004F202D"/>
    <w:tbl>
      <w:tblPr>
        <w:tblW w:w="10080" w:type="dxa"/>
        <w:jc w:val="center"/>
        <w:tblBorders>
          <w:top w:val="single" w:sz="4" w:space="0" w:color="B0CCB0" w:themeColor="accent2"/>
          <w:left w:val="single" w:sz="4" w:space="0" w:color="B0CCB0" w:themeColor="accent2"/>
          <w:bottom w:val="single" w:sz="4" w:space="0" w:color="B0CCB0" w:themeColor="accent2"/>
          <w:right w:val="single" w:sz="4" w:space="0" w:color="B0CCB0" w:themeColor="accent2"/>
          <w:insideH w:val="single" w:sz="4" w:space="0" w:color="B0CCB0" w:themeColor="accent2"/>
          <w:insideV w:val="single" w:sz="4" w:space="0" w:color="B0CCB0" w:themeColor="accent2"/>
        </w:tblBorders>
        <w:tblCellMar>
          <w:top w:w="43" w:type="dxa"/>
          <w:left w:w="115" w:type="dxa"/>
          <w:bottom w:w="43" w:type="dxa"/>
          <w:right w:w="115" w:type="dxa"/>
        </w:tblCellMar>
        <w:tblLook w:val="0000" w:firstRow="0" w:lastRow="0" w:firstColumn="0" w:lastColumn="0" w:noHBand="0" w:noVBand="0"/>
      </w:tblPr>
      <w:tblGrid>
        <w:gridCol w:w="1260"/>
        <w:gridCol w:w="5411"/>
        <w:gridCol w:w="1789"/>
        <w:gridCol w:w="1620"/>
      </w:tblGrid>
      <w:tr w:rsidR="00D719AB" w:rsidRPr="001E3C2E" w14:paraId="0217433A" w14:textId="77777777" w:rsidTr="00AD5A11">
        <w:trPr>
          <w:cantSplit/>
          <w:trHeight w:val="216"/>
          <w:jc w:val="center"/>
        </w:trPr>
        <w:tc>
          <w:tcPr>
            <w:tcW w:w="1260" w:type="dxa"/>
            <w:shd w:val="clear" w:color="auto" w:fill="EFF4EF" w:themeFill="accent2" w:themeFillTint="33"/>
            <w:vAlign w:val="center"/>
          </w:tcPr>
          <w:p w14:paraId="0C7C9AC5" w14:textId="77777777" w:rsidR="00D719AB" w:rsidRPr="000B11F9" w:rsidRDefault="00FE5C9F" w:rsidP="00AE5175">
            <w:pPr>
              <w:pStyle w:val="ColumnHeadings"/>
              <w:spacing w:before="0" w:line="360" w:lineRule="auto"/>
              <w:jc w:val="center"/>
              <w:rPr>
                <w:color w:val="002060"/>
              </w:rPr>
            </w:pPr>
            <w:r w:rsidRPr="000B11F9">
              <w:rPr>
                <w:color w:val="002060"/>
              </w:rPr>
              <w:t>Date</w:t>
            </w:r>
          </w:p>
        </w:tc>
        <w:tc>
          <w:tcPr>
            <w:tcW w:w="5411" w:type="dxa"/>
            <w:shd w:val="clear" w:color="auto" w:fill="EFF4EF" w:themeFill="accent2" w:themeFillTint="33"/>
            <w:vAlign w:val="center"/>
          </w:tcPr>
          <w:p w14:paraId="234A3409" w14:textId="77777777" w:rsidR="00D719AB" w:rsidRPr="000B11F9" w:rsidRDefault="00365AFF" w:rsidP="00AE5175">
            <w:pPr>
              <w:pStyle w:val="ColumnHeadings"/>
              <w:spacing w:before="0" w:line="360" w:lineRule="auto"/>
              <w:jc w:val="center"/>
              <w:rPr>
                <w:color w:val="002060"/>
              </w:rPr>
            </w:pPr>
            <w:r w:rsidRPr="000B11F9">
              <w:rPr>
                <w:color w:val="002060"/>
              </w:rPr>
              <w:t xml:space="preserve">Service </w:t>
            </w:r>
            <w:r w:rsidR="00FE67BF" w:rsidRPr="000B11F9">
              <w:rPr>
                <w:color w:val="002060"/>
              </w:rPr>
              <w:t>D</w:t>
            </w:r>
            <w:r w:rsidR="00D719AB" w:rsidRPr="000B11F9">
              <w:rPr>
                <w:color w:val="002060"/>
              </w:rPr>
              <w:t>escription</w:t>
            </w:r>
          </w:p>
        </w:tc>
        <w:tc>
          <w:tcPr>
            <w:tcW w:w="1789" w:type="dxa"/>
            <w:shd w:val="clear" w:color="auto" w:fill="EFF4EF" w:themeFill="accent2" w:themeFillTint="33"/>
            <w:vAlign w:val="center"/>
          </w:tcPr>
          <w:p w14:paraId="70BB0725" w14:textId="77777777" w:rsidR="00D719AB" w:rsidRPr="000B11F9" w:rsidRDefault="00C21C37" w:rsidP="00AE5175">
            <w:pPr>
              <w:pStyle w:val="ColumnHeadings"/>
              <w:spacing w:before="0" w:line="360" w:lineRule="auto"/>
              <w:jc w:val="center"/>
              <w:rPr>
                <w:color w:val="002060"/>
              </w:rPr>
            </w:pPr>
            <w:r w:rsidRPr="000B11F9">
              <w:rPr>
                <w:color w:val="002060"/>
              </w:rPr>
              <w:t>Item No.</w:t>
            </w:r>
          </w:p>
        </w:tc>
        <w:tc>
          <w:tcPr>
            <w:tcW w:w="1620" w:type="dxa"/>
            <w:shd w:val="clear" w:color="auto" w:fill="EFF4EF" w:themeFill="accent2" w:themeFillTint="33"/>
            <w:vAlign w:val="center"/>
          </w:tcPr>
          <w:p w14:paraId="520E1A64" w14:textId="77777777" w:rsidR="00D719AB" w:rsidRPr="000B11F9" w:rsidRDefault="00C21C37" w:rsidP="00AE5175">
            <w:pPr>
              <w:pStyle w:val="ColumnHeadings"/>
              <w:spacing w:before="0" w:line="360" w:lineRule="auto"/>
              <w:jc w:val="center"/>
              <w:rPr>
                <w:color w:val="002060"/>
              </w:rPr>
            </w:pPr>
            <w:r w:rsidRPr="000B11F9">
              <w:rPr>
                <w:color w:val="002060"/>
              </w:rPr>
              <w:t>Unit Price</w:t>
            </w:r>
          </w:p>
        </w:tc>
      </w:tr>
      <w:tr w:rsidR="00B96B45" w:rsidRPr="001C2122" w14:paraId="5025F604" w14:textId="77777777" w:rsidTr="00AD5A11">
        <w:trPr>
          <w:cantSplit/>
          <w:trHeight w:val="216"/>
          <w:jc w:val="center"/>
        </w:trPr>
        <w:tc>
          <w:tcPr>
            <w:tcW w:w="1260" w:type="dxa"/>
            <w:shd w:val="clear" w:color="auto" w:fill="auto"/>
            <w:vAlign w:val="center"/>
          </w:tcPr>
          <w:p w14:paraId="744E2623" w14:textId="0EA4BDC6" w:rsidR="00B96B45" w:rsidRDefault="003E6C6B" w:rsidP="00B96B45">
            <w:pPr>
              <w:spacing w:line="360" w:lineRule="auto"/>
              <w:jc w:val="both"/>
            </w:pPr>
            <w:r>
              <w:t>{{%tr for session in sessions%}}</w:t>
            </w:r>
          </w:p>
        </w:tc>
        <w:tc>
          <w:tcPr>
            <w:tcW w:w="5411" w:type="dxa"/>
            <w:shd w:val="clear" w:color="auto" w:fill="auto"/>
            <w:vAlign w:val="center"/>
          </w:tcPr>
          <w:p w14:paraId="7519F490" w14:textId="216CE4B9" w:rsidR="00B96B45" w:rsidRDefault="00B96B45" w:rsidP="00B96B45">
            <w:pPr>
              <w:spacing w:line="360" w:lineRule="auto"/>
            </w:pPr>
          </w:p>
        </w:tc>
        <w:tc>
          <w:tcPr>
            <w:tcW w:w="1789" w:type="dxa"/>
            <w:shd w:val="clear" w:color="auto" w:fill="auto"/>
            <w:tcMar>
              <w:left w:w="216" w:type="dxa"/>
              <w:right w:w="216" w:type="dxa"/>
            </w:tcMar>
            <w:vAlign w:val="center"/>
          </w:tcPr>
          <w:p w14:paraId="7FC82F38" w14:textId="3606EDC0" w:rsidR="00B96B45" w:rsidRDefault="00B96B45" w:rsidP="00B96B45">
            <w:pPr>
              <w:pStyle w:val="Amount"/>
              <w:spacing w:line="360" w:lineRule="auto"/>
              <w:jc w:val="center"/>
            </w:pPr>
          </w:p>
        </w:tc>
        <w:tc>
          <w:tcPr>
            <w:tcW w:w="1620" w:type="dxa"/>
            <w:shd w:val="clear" w:color="auto" w:fill="auto"/>
            <w:tcMar>
              <w:left w:w="216" w:type="dxa"/>
              <w:right w:w="216" w:type="dxa"/>
            </w:tcMar>
            <w:vAlign w:val="center"/>
          </w:tcPr>
          <w:p w14:paraId="3DC881BD" w14:textId="59A62277" w:rsidR="00B96B45" w:rsidRDefault="00B96B45" w:rsidP="00B96B45">
            <w:pPr>
              <w:pStyle w:val="Amount"/>
              <w:spacing w:line="360" w:lineRule="auto"/>
            </w:pPr>
          </w:p>
        </w:tc>
      </w:tr>
      <w:tr w:rsidR="009750EC" w:rsidRPr="001C2122" w14:paraId="4F2932D1" w14:textId="77777777" w:rsidTr="00AD5A11">
        <w:trPr>
          <w:cantSplit/>
          <w:trHeight w:val="216"/>
          <w:jc w:val="center"/>
        </w:trPr>
        <w:tc>
          <w:tcPr>
            <w:tcW w:w="1260" w:type="dxa"/>
            <w:shd w:val="clear" w:color="auto" w:fill="auto"/>
            <w:vAlign w:val="center"/>
          </w:tcPr>
          <w:p w14:paraId="34841264" w14:textId="323E579E" w:rsidR="009750EC" w:rsidRPr="00A65C03" w:rsidRDefault="003E6C6B" w:rsidP="009750EC">
            <w:pPr>
              <w:spacing w:line="360" w:lineRule="auto"/>
              <w:jc w:val="both"/>
            </w:pPr>
            <w:r>
              <w:t>{{</w:t>
            </w:r>
            <w:proofErr w:type="gramStart"/>
            <w:r>
              <w:t>session[</w:t>
            </w:r>
            <w:proofErr w:type="gramEnd"/>
            <w:r>
              <w:t>0]}}</w:t>
            </w:r>
          </w:p>
        </w:tc>
        <w:tc>
          <w:tcPr>
            <w:tcW w:w="5411" w:type="dxa"/>
            <w:shd w:val="clear" w:color="auto" w:fill="auto"/>
            <w:vAlign w:val="center"/>
          </w:tcPr>
          <w:p w14:paraId="49C25F91" w14:textId="2509396A" w:rsidR="009750EC" w:rsidRPr="00A65C03" w:rsidRDefault="003E6C6B" w:rsidP="009750EC">
            <w:pPr>
              <w:spacing w:line="360" w:lineRule="auto"/>
            </w:pPr>
            <w:r>
              <w:t>{{</w:t>
            </w:r>
            <w:proofErr w:type="gramStart"/>
            <w:r>
              <w:t>session[</w:t>
            </w:r>
            <w:proofErr w:type="gramEnd"/>
            <w:r>
              <w:t>1]}}</w:t>
            </w:r>
          </w:p>
        </w:tc>
        <w:tc>
          <w:tcPr>
            <w:tcW w:w="1789" w:type="dxa"/>
            <w:shd w:val="clear" w:color="auto" w:fill="auto"/>
            <w:tcMar>
              <w:left w:w="216" w:type="dxa"/>
              <w:right w:w="216" w:type="dxa"/>
            </w:tcMar>
            <w:vAlign w:val="center"/>
          </w:tcPr>
          <w:p w14:paraId="40D92454" w14:textId="52A7C958" w:rsidR="009750EC" w:rsidRPr="00A65C03" w:rsidRDefault="003E6C6B" w:rsidP="009750EC">
            <w:pPr>
              <w:pStyle w:val="Amount"/>
              <w:spacing w:line="360" w:lineRule="auto"/>
              <w:jc w:val="center"/>
            </w:pPr>
            <w:r>
              <w:t>{{</w:t>
            </w:r>
            <w:proofErr w:type="gramStart"/>
            <w:r>
              <w:t>session[</w:t>
            </w:r>
            <w:proofErr w:type="gramEnd"/>
            <w:r>
              <w:t>2]}}</w:t>
            </w:r>
          </w:p>
        </w:tc>
        <w:tc>
          <w:tcPr>
            <w:tcW w:w="1620" w:type="dxa"/>
            <w:shd w:val="clear" w:color="auto" w:fill="auto"/>
            <w:tcMar>
              <w:left w:w="216" w:type="dxa"/>
              <w:right w:w="216" w:type="dxa"/>
            </w:tcMar>
            <w:vAlign w:val="center"/>
          </w:tcPr>
          <w:p w14:paraId="65537E82" w14:textId="04F09F49" w:rsidR="009750EC" w:rsidRPr="00A65C03" w:rsidRDefault="003E6C6B" w:rsidP="009750EC">
            <w:pPr>
              <w:pStyle w:val="Amount"/>
              <w:spacing w:line="360" w:lineRule="auto"/>
            </w:pPr>
            <w:r>
              <w:t>{{</w:t>
            </w:r>
            <w:proofErr w:type="gramStart"/>
            <w:r>
              <w:t>session[</w:t>
            </w:r>
            <w:proofErr w:type="gramEnd"/>
            <w:r>
              <w:t>3]}}</w:t>
            </w:r>
          </w:p>
        </w:tc>
      </w:tr>
      <w:tr w:rsidR="009750EC" w:rsidRPr="001C2122" w14:paraId="0E8E8C59" w14:textId="77777777" w:rsidTr="00AD5A11">
        <w:trPr>
          <w:cantSplit/>
          <w:trHeight w:val="216"/>
          <w:jc w:val="center"/>
        </w:trPr>
        <w:tc>
          <w:tcPr>
            <w:tcW w:w="1260" w:type="dxa"/>
            <w:shd w:val="clear" w:color="auto" w:fill="auto"/>
            <w:vAlign w:val="center"/>
          </w:tcPr>
          <w:p w14:paraId="23ACF149" w14:textId="59860584" w:rsidR="009750EC" w:rsidRDefault="003E6C6B" w:rsidP="009750EC">
            <w:pPr>
              <w:spacing w:line="360" w:lineRule="auto"/>
              <w:jc w:val="both"/>
            </w:pPr>
            <w:r>
              <w:t xml:space="preserve">{{%tr </w:t>
            </w:r>
            <w:proofErr w:type="spellStart"/>
            <w:r>
              <w:t>endfor</w:t>
            </w:r>
            <w:proofErr w:type="spellEnd"/>
            <w:r>
              <w:t>%}}</w:t>
            </w:r>
          </w:p>
        </w:tc>
        <w:tc>
          <w:tcPr>
            <w:tcW w:w="5411" w:type="dxa"/>
            <w:shd w:val="clear" w:color="auto" w:fill="auto"/>
            <w:vAlign w:val="center"/>
          </w:tcPr>
          <w:p w14:paraId="3CB13E2F" w14:textId="6CB36884" w:rsidR="009750EC" w:rsidRDefault="009750EC" w:rsidP="009750EC">
            <w:pPr>
              <w:spacing w:line="360" w:lineRule="auto"/>
            </w:pPr>
          </w:p>
        </w:tc>
        <w:tc>
          <w:tcPr>
            <w:tcW w:w="1789" w:type="dxa"/>
            <w:shd w:val="clear" w:color="auto" w:fill="auto"/>
            <w:tcMar>
              <w:left w:w="216" w:type="dxa"/>
              <w:right w:w="216" w:type="dxa"/>
            </w:tcMar>
            <w:vAlign w:val="center"/>
          </w:tcPr>
          <w:p w14:paraId="76AB618B" w14:textId="2EE438BB"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27CA14D9" w14:textId="4F4BCC3C" w:rsidR="009750EC" w:rsidRDefault="009750EC" w:rsidP="009750EC">
            <w:pPr>
              <w:pStyle w:val="Amount"/>
              <w:spacing w:line="360" w:lineRule="auto"/>
            </w:pPr>
          </w:p>
        </w:tc>
      </w:tr>
      <w:tr w:rsidR="009750EC" w:rsidRPr="001C2122" w14:paraId="0CC2BBDD" w14:textId="77777777" w:rsidTr="00AD5A11">
        <w:trPr>
          <w:cantSplit/>
          <w:trHeight w:val="216"/>
          <w:jc w:val="center"/>
        </w:trPr>
        <w:tc>
          <w:tcPr>
            <w:tcW w:w="1260" w:type="dxa"/>
            <w:shd w:val="clear" w:color="auto" w:fill="auto"/>
            <w:vAlign w:val="center"/>
          </w:tcPr>
          <w:p w14:paraId="0DAAD8B3" w14:textId="7242D02D" w:rsidR="009750EC" w:rsidRDefault="009750EC" w:rsidP="009750EC">
            <w:pPr>
              <w:spacing w:line="360" w:lineRule="auto"/>
              <w:jc w:val="both"/>
            </w:pPr>
          </w:p>
        </w:tc>
        <w:tc>
          <w:tcPr>
            <w:tcW w:w="5411" w:type="dxa"/>
            <w:shd w:val="clear" w:color="auto" w:fill="auto"/>
            <w:vAlign w:val="center"/>
          </w:tcPr>
          <w:p w14:paraId="6E47FE80" w14:textId="474D7BD5" w:rsidR="009750EC" w:rsidRDefault="009750EC" w:rsidP="009750EC">
            <w:pPr>
              <w:spacing w:line="360" w:lineRule="auto"/>
            </w:pPr>
          </w:p>
        </w:tc>
        <w:tc>
          <w:tcPr>
            <w:tcW w:w="1789" w:type="dxa"/>
            <w:shd w:val="clear" w:color="auto" w:fill="auto"/>
            <w:tcMar>
              <w:left w:w="216" w:type="dxa"/>
              <w:right w:w="216" w:type="dxa"/>
            </w:tcMar>
            <w:vAlign w:val="center"/>
          </w:tcPr>
          <w:p w14:paraId="5AFB6C89" w14:textId="59AB4FD5"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7A7F9D4E" w14:textId="51D6D7A3" w:rsidR="009750EC" w:rsidRDefault="009750EC" w:rsidP="009750EC">
            <w:pPr>
              <w:pStyle w:val="Amount"/>
              <w:spacing w:line="360" w:lineRule="auto"/>
            </w:pPr>
          </w:p>
        </w:tc>
      </w:tr>
      <w:tr w:rsidR="009750EC" w:rsidRPr="001C2122" w14:paraId="4290C7B1" w14:textId="77777777" w:rsidTr="00AD5A11">
        <w:trPr>
          <w:cantSplit/>
          <w:trHeight w:val="216"/>
          <w:jc w:val="center"/>
        </w:trPr>
        <w:tc>
          <w:tcPr>
            <w:tcW w:w="1260" w:type="dxa"/>
            <w:shd w:val="clear" w:color="auto" w:fill="auto"/>
            <w:vAlign w:val="center"/>
          </w:tcPr>
          <w:p w14:paraId="66D37FFB" w14:textId="287739B4" w:rsidR="009750EC" w:rsidRDefault="009750EC" w:rsidP="009750EC">
            <w:pPr>
              <w:spacing w:line="360" w:lineRule="auto"/>
              <w:jc w:val="both"/>
            </w:pPr>
          </w:p>
        </w:tc>
        <w:tc>
          <w:tcPr>
            <w:tcW w:w="5411" w:type="dxa"/>
            <w:shd w:val="clear" w:color="auto" w:fill="auto"/>
            <w:vAlign w:val="center"/>
          </w:tcPr>
          <w:p w14:paraId="5AE1A988" w14:textId="05F87A44" w:rsidR="009750EC" w:rsidRDefault="009750EC" w:rsidP="009750EC">
            <w:pPr>
              <w:spacing w:line="360" w:lineRule="auto"/>
            </w:pPr>
          </w:p>
        </w:tc>
        <w:tc>
          <w:tcPr>
            <w:tcW w:w="1789" w:type="dxa"/>
            <w:shd w:val="clear" w:color="auto" w:fill="auto"/>
            <w:tcMar>
              <w:left w:w="216" w:type="dxa"/>
              <w:right w:w="216" w:type="dxa"/>
            </w:tcMar>
            <w:vAlign w:val="center"/>
          </w:tcPr>
          <w:p w14:paraId="1E31AF15" w14:textId="2D7894FD"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731688F3" w14:textId="2F6E1717" w:rsidR="009750EC" w:rsidRDefault="009750EC" w:rsidP="009750EC">
            <w:pPr>
              <w:pStyle w:val="Amount"/>
              <w:spacing w:line="360" w:lineRule="auto"/>
            </w:pPr>
          </w:p>
        </w:tc>
      </w:tr>
      <w:tr w:rsidR="009750EC" w:rsidRPr="001C2122" w14:paraId="2287981C" w14:textId="77777777" w:rsidTr="00AD5A11">
        <w:trPr>
          <w:cantSplit/>
          <w:trHeight w:val="216"/>
          <w:jc w:val="center"/>
        </w:trPr>
        <w:tc>
          <w:tcPr>
            <w:tcW w:w="1260" w:type="dxa"/>
            <w:shd w:val="clear" w:color="auto" w:fill="auto"/>
            <w:vAlign w:val="center"/>
          </w:tcPr>
          <w:p w14:paraId="3984B72B" w14:textId="04BBA21A" w:rsidR="009750EC" w:rsidRDefault="009750EC" w:rsidP="009750EC">
            <w:pPr>
              <w:spacing w:line="360" w:lineRule="auto"/>
              <w:jc w:val="both"/>
            </w:pPr>
          </w:p>
        </w:tc>
        <w:tc>
          <w:tcPr>
            <w:tcW w:w="5411" w:type="dxa"/>
            <w:shd w:val="clear" w:color="auto" w:fill="auto"/>
            <w:vAlign w:val="center"/>
          </w:tcPr>
          <w:p w14:paraId="3373BF1E" w14:textId="2DC1F408" w:rsidR="009750EC" w:rsidRDefault="009750EC" w:rsidP="009750EC">
            <w:pPr>
              <w:spacing w:line="360" w:lineRule="auto"/>
            </w:pPr>
          </w:p>
        </w:tc>
        <w:tc>
          <w:tcPr>
            <w:tcW w:w="1789" w:type="dxa"/>
            <w:shd w:val="clear" w:color="auto" w:fill="auto"/>
            <w:tcMar>
              <w:left w:w="216" w:type="dxa"/>
              <w:right w:w="216" w:type="dxa"/>
            </w:tcMar>
            <w:vAlign w:val="center"/>
          </w:tcPr>
          <w:p w14:paraId="7A77BB36" w14:textId="2FAD7DDA"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5E55F43C" w14:textId="00ED6E4F" w:rsidR="009750EC" w:rsidRDefault="009750EC" w:rsidP="009750EC">
            <w:pPr>
              <w:pStyle w:val="Amount"/>
              <w:spacing w:line="360" w:lineRule="auto"/>
            </w:pPr>
          </w:p>
        </w:tc>
      </w:tr>
      <w:tr w:rsidR="009750EC" w:rsidRPr="001C2122" w14:paraId="5406C558" w14:textId="77777777" w:rsidTr="00AD5A11">
        <w:trPr>
          <w:cantSplit/>
          <w:trHeight w:val="216"/>
          <w:jc w:val="center"/>
        </w:trPr>
        <w:tc>
          <w:tcPr>
            <w:tcW w:w="1260" w:type="dxa"/>
            <w:shd w:val="clear" w:color="auto" w:fill="auto"/>
            <w:vAlign w:val="center"/>
          </w:tcPr>
          <w:p w14:paraId="7D940361" w14:textId="5137FAFE" w:rsidR="009750EC" w:rsidRDefault="009750EC" w:rsidP="009750EC">
            <w:pPr>
              <w:spacing w:line="360" w:lineRule="auto"/>
            </w:pPr>
          </w:p>
        </w:tc>
        <w:tc>
          <w:tcPr>
            <w:tcW w:w="5411" w:type="dxa"/>
            <w:shd w:val="clear" w:color="auto" w:fill="auto"/>
            <w:vAlign w:val="center"/>
          </w:tcPr>
          <w:p w14:paraId="32528E89" w14:textId="6C92A7B0" w:rsidR="009750EC" w:rsidRDefault="009750EC" w:rsidP="009750EC">
            <w:pPr>
              <w:spacing w:line="360" w:lineRule="auto"/>
            </w:pPr>
          </w:p>
        </w:tc>
        <w:tc>
          <w:tcPr>
            <w:tcW w:w="1789" w:type="dxa"/>
            <w:shd w:val="clear" w:color="auto" w:fill="auto"/>
            <w:tcMar>
              <w:left w:w="216" w:type="dxa"/>
              <w:right w:w="216" w:type="dxa"/>
            </w:tcMar>
            <w:vAlign w:val="center"/>
          </w:tcPr>
          <w:p w14:paraId="2432DFA2" w14:textId="016A7838"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4EBA16BA" w14:textId="2D466A58" w:rsidR="009750EC" w:rsidRDefault="009750EC" w:rsidP="009750EC">
            <w:pPr>
              <w:pStyle w:val="Amount"/>
              <w:spacing w:line="360" w:lineRule="auto"/>
            </w:pPr>
          </w:p>
        </w:tc>
      </w:tr>
      <w:tr w:rsidR="009750EC" w:rsidRPr="001C2122" w14:paraId="6D760CAF" w14:textId="77777777" w:rsidTr="00AD5A11">
        <w:trPr>
          <w:cantSplit/>
          <w:trHeight w:val="216"/>
          <w:jc w:val="center"/>
        </w:trPr>
        <w:tc>
          <w:tcPr>
            <w:tcW w:w="1260" w:type="dxa"/>
            <w:shd w:val="clear" w:color="auto" w:fill="auto"/>
            <w:vAlign w:val="center"/>
          </w:tcPr>
          <w:p w14:paraId="5CFABA53" w14:textId="7B80D225" w:rsidR="009750EC" w:rsidRDefault="009750EC" w:rsidP="009750EC">
            <w:pPr>
              <w:spacing w:line="360" w:lineRule="auto"/>
            </w:pPr>
          </w:p>
        </w:tc>
        <w:tc>
          <w:tcPr>
            <w:tcW w:w="5411" w:type="dxa"/>
            <w:shd w:val="clear" w:color="auto" w:fill="auto"/>
            <w:vAlign w:val="center"/>
          </w:tcPr>
          <w:p w14:paraId="19CAEFA0" w14:textId="0769A8E3" w:rsidR="009750EC" w:rsidRDefault="009750EC" w:rsidP="009750EC">
            <w:pPr>
              <w:spacing w:line="360" w:lineRule="auto"/>
            </w:pPr>
          </w:p>
        </w:tc>
        <w:tc>
          <w:tcPr>
            <w:tcW w:w="1789" w:type="dxa"/>
            <w:shd w:val="clear" w:color="auto" w:fill="auto"/>
            <w:tcMar>
              <w:left w:w="216" w:type="dxa"/>
              <w:right w:w="216" w:type="dxa"/>
            </w:tcMar>
            <w:vAlign w:val="center"/>
          </w:tcPr>
          <w:p w14:paraId="19578F11" w14:textId="36E4ED20"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4F182CA8" w14:textId="364602C4" w:rsidR="009750EC" w:rsidRDefault="009750EC" w:rsidP="009750EC">
            <w:pPr>
              <w:pStyle w:val="Amount"/>
              <w:spacing w:line="360" w:lineRule="auto"/>
            </w:pPr>
          </w:p>
        </w:tc>
      </w:tr>
      <w:tr w:rsidR="009750EC" w:rsidRPr="001C2122" w14:paraId="536DF433" w14:textId="77777777" w:rsidTr="00AD5A11">
        <w:trPr>
          <w:cantSplit/>
          <w:trHeight w:val="216"/>
          <w:jc w:val="center"/>
        </w:trPr>
        <w:tc>
          <w:tcPr>
            <w:tcW w:w="6671" w:type="dxa"/>
            <w:gridSpan w:val="2"/>
            <w:vMerge w:val="restart"/>
            <w:shd w:val="clear" w:color="auto" w:fill="auto"/>
            <w:vAlign w:val="center"/>
          </w:tcPr>
          <w:p w14:paraId="6D7DB693" w14:textId="77777777" w:rsidR="009750EC" w:rsidRDefault="009750EC" w:rsidP="009750EC">
            <w:pPr>
              <w:spacing w:line="360" w:lineRule="auto"/>
              <w:rPr>
                <w:b/>
                <w:sz w:val="18"/>
                <w:szCs w:val="18"/>
              </w:rPr>
            </w:pPr>
          </w:p>
          <w:p w14:paraId="0AD21606" w14:textId="77777777" w:rsidR="009750EC" w:rsidRPr="000B11F9" w:rsidRDefault="009750EC" w:rsidP="009750EC">
            <w:pPr>
              <w:spacing w:line="360" w:lineRule="auto"/>
              <w:rPr>
                <w:b/>
                <w:color w:val="002060"/>
              </w:rPr>
            </w:pPr>
            <w:r w:rsidRPr="000B11F9">
              <w:rPr>
                <w:b/>
                <w:color w:val="002060"/>
              </w:rPr>
              <w:t>Please make payment via direct Bank Deposit to:</w:t>
            </w:r>
          </w:p>
          <w:p w14:paraId="38A397F5" w14:textId="4A825005" w:rsidR="009750EC" w:rsidRDefault="00A64F43" w:rsidP="009750EC">
            <w:pPr>
              <w:spacing w:line="360" w:lineRule="auto"/>
              <w:rPr>
                <w:b/>
                <w:color w:val="002060"/>
              </w:rPr>
            </w:pPr>
            <w:proofErr w:type="gramStart"/>
            <w:r>
              <w:rPr>
                <w:b/>
                <w:color w:val="002060"/>
              </w:rPr>
              <w:t>Bank</w:t>
            </w:r>
            <w:r w:rsidR="009750EC">
              <w:rPr>
                <w:b/>
                <w:color w:val="002060"/>
              </w:rPr>
              <w:t xml:space="preserve">  |</w:t>
            </w:r>
            <w:proofErr w:type="gramEnd"/>
            <w:r>
              <w:rPr>
                <w:b/>
                <w:color w:val="002060"/>
              </w:rPr>
              <w:t xml:space="preserve"> Name</w:t>
            </w:r>
            <w:r w:rsidR="009750EC">
              <w:rPr>
                <w:b/>
                <w:color w:val="002060"/>
              </w:rPr>
              <w:t xml:space="preserve">  |   </w:t>
            </w:r>
            <w:r w:rsidR="009750EC" w:rsidRPr="000B11F9">
              <w:rPr>
                <w:b/>
                <w:color w:val="002060"/>
              </w:rPr>
              <w:t>BSB</w:t>
            </w:r>
            <w:r w:rsidR="009750EC">
              <w:rPr>
                <w:b/>
                <w:color w:val="002060"/>
              </w:rPr>
              <w:t xml:space="preserve">  |   </w:t>
            </w:r>
            <w:r w:rsidR="009750EC" w:rsidRPr="000B11F9">
              <w:rPr>
                <w:b/>
                <w:color w:val="002060"/>
              </w:rPr>
              <w:t xml:space="preserve">Account </w:t>
            </w:r>
            <w:r w:rsidR="009750EC">
              <w:rPr>
                <w:b/>
                <w:color w:val="002060"/>
              </w:rPr>
              <w:t xml:space="preserve"> </w:t>
            </w:r>
            <w:r>
              <w:rPr>
                <w:b/>
                <w:color w:val="002060"/>
              </w:rPr>
              <w:t>Number</w:t>
            </w:r>
          </w:p>
          <w:p w14:paraId="7709592F" w14:textId="77777777" w:rsidR="009750EC" w:rsidRPr="000B11F9" w:rsidRDefault="009750EC" w:rsidP="009750EC">
            <w:pPr>
              <w:spacing w:line="360" w:lineRule="auto"/>
              <w:rPr>
                <w:b/>
                <w:color w:val="002060"/>
              </w:rPr>
            </w:pPr>
            <w:proofErr w:type="spellStart"/>
            <w:r>
              <w:rPr>
                <w:b/>
                <w:color w:val="002060"/>
              </w:rPr>
              <w:t>Nett</w:t>
            </w:r>
            <w:proofErr w:type="spellEnd"/>
            <w:r>
              <w:rPr>
                <w:b/>
                <w:color w:val="002060"/>
              </w:rPr>
              <w:t xml:space="preserve"> 7 days</w:t>
            </w:r>
          </w:p>
        </w:tc>
        <w:tc>
          <w:tcPr>
            <w:tcW w:w="1789" w:type="dxa"/>
            <w:shd w:val="clear" w:color="auto" w:fill="auto"/>
            <w:vAlign w:val="center"/>
          </w:tcPr>
          <w:p w14:paraId="3CAF4F58" w14:textId="32ABD32B" w:rsidR="009750EC" w:rsidRPr="000B11F9" w:rsidRDefault="009750EC" w:rsidP="009750EC">
            <w:pPr>
              <w:pStyle w:val="rightalignedtext"/>
              <w:spacing w:line="360" w:lineRule="auto"/>
              <w:rPr>
                <w:color w:val="002060"/>
              </w:rPr>
            </w:pPr>
            <w:r>
              <w:rPr>
                <w:color w:val="002060"/>
              </w:rPr>
              <w:t>TOTAL:</w:t>
            </w:r>
          </w:p>
        </w:tc>
        <w:tc>
          <w:tcPr>
            <w:tcW w:w="1620" w:type="dxa"/>
            <w:shd w:val="clear" w:color="auto" w:fill="auto"/>
            <w:tcMar>
              <w:left w:w="216" w:type="dxa"/>
              <w:right w:w="216" w:type="dxa"/>
            </w:tcMar>
            <w:vAlign w:val="center"/>
          </w:tcPr>
          <w:p w14:paraId="2C83B2C5" w14:textId="3AF71AD8" w:rsidR="009750EC" w:rsidRPr="00C752B6" w:rsidRDefault="00CF6CCE" w:rsidP="009750EC">
            <w:pPr>
              <w:pStyle w:val="Amount"/>
              <w:spacing w:line="360" w:lineRule="auto"/>
              <w:rPr>
                <w:b/>
              </w:rPr>
            </w:pPr>
            <w:r>
              <w:rPr>
                <w:b/>
              </w:rPr>
              <w:t>{{TOTAL}}</w:t>
            </w:r>
          </w:p>
        </w:tc>
      </w:tr>
      <w:tr w:rsidR="009750EC" w:rsidRPr="001C2122" w14:paraId="5024BF2D" w14:textId="77777777" w:rsidTr="00AD5A11">
        <w:trPr>
          <w:cantSplit/>
          <w:trHeight w:val="216"/>
          <w:jc w:val="center"/>
        </w:trPr>
        <w:tc>
          <w:tcPr>
            <w:tcW w:w="6671" w:type="dxa"/>
            <w:gridSpan w:val="2"/>
            <w:vMerge/>
            <w:shd w:val="clear" w:color="auto" w:fill="auto"/>
            <w:vAlign w:val="center"/>
          </w:tcPr>
          <w:p w14:paraId="3C3E310E" w14:textId="77777777" w:rsidR="009750EC" w:rsidRPr="001E3C2E" w:rsidRDefault="009750EC" w:rsidP="009750EC">
            <w:pPr>
              <w:spacing w:line="360" w:lineRule="auto"/>
            </w:pPr>
          </w:p>
        </w:tc>
        <w:tc>
          <w:tcPr>
            <w:tcW w:w="1789" w:type="dxa"/>
            <w:shd w:val="clear" w:color="auto" w:fill="auto"/>
            <w:vAlign w:val="center"/>
          </w:tcPr>
          <w:p w14:paraId="38ECA879" w14:textId="29ED6263" w:rsidR="009750EC" w:rsidRPr="000B11F9" w:rsidRDefault="009750EC" w:rsidP="009750EC">
            <w:pPr>
              <w:pStyle w:val="rightalignedtext"/>
              <w:spacing w:line="360" w:lineRule="auto"/>
              <w:rPr>
                <w:color w:val="002060"/>
              </w:rPr>
            </w:pPr>
            <w:r w:rsidRPr="000B11F9">
              <w:rPr>
                <w:color w:val="002060"/>
              </w:rPr>
              <w:t>GST*</w:t>
            </w:r>
          </w:p>
        </w:tc>
        <w:tc>
          <w:tcPr>
            <w:tcW w:w="1620" w:type="dxa"/>
            <w:shd w:val="clear" w:color="auto" w:fill="auto"/>
            <w:tcMar>
              <w:left w:w="216" w:type="dxa"/>
              <w:right w:w="216" w:type="dxa"/>
            </w:tcMar>
            <w:vAlign w:val="center"/>
          </w:tcPr>
          <w:p w14:paraId="6A08013F" w14:textId="57CACDFC" w:rsidR="009750EC" w:rsidRPr="00C752B6" w:rsidRDefault="009750EC" w:rsidP="009750EC">
            <w:pPr>
              <w:pStyle w:val="Amount"/>
              <w:spacing w:line="360" w:lineRule="auto"/>
            </w:pPr>
          </w:p>
        </w:tc>
      </w:tr>
      <w:tr w:rsidR="009750EC" w:rsidRPr="000B11F9" w14:paraId="2CA4661F" w14:textId="77777777" w:rsidTr="00AD5A11">
        <w:trPr>
          <w:cantSplit/>
          <w:trHeight w:val="216"/>
          <w:jc w:val="center"/>
        </w:trPr>
        <w:tc>
          <w:tcPr>
            <w:tcW w:w="6671" w:type="dxa"/>
            <w:gridSpan w:val="2"/>
            <w:vMerge/>
            <w:shd w:val="clear" w:color="auto" w:fill="auto"/>
            <w:vAlign w:val="center"/>
          </w:tcPr>
          <w:p w14:paraId="2CC713C4" w14:textId="77777777" w:rsidR="009750EC" w:rsidRPr="001E3C2E" w:rsidRDefault="009750EC" w:rsidP="009750EC">
            <w:pPr>
              <w:spacing w:line="360" w:lineRule="auto"/>
            </w:pPr>
          </w:p>
        </w:tc>
        <w:tc>
          <w:tcPr>
            <w:tcW w:w="1789" w:type="dxa"/>
            <w:shd w:val="clear" w:color="auto" w:fill="auto"/>
            <w:vAlign w:val="center"/>
          </w:tcPr>
          <w:p w14:paraId="6C4E07B0" w14:textId="261CF680" w:rsidR="009750EC" w:rsidRPr="001E3C2E" w:rsidRDefault="009750EC" w:rsidP="009750EC">
            <w:pPr>
              <w:pStyle w:val="rightalignedtext"/>
              <w:spacing w:line="360" w:lineRule="auto"/>
            </w:pPr>
            <w:r w:rsidRPr="000B11F9">
              <w:rPr>
                <w:color w:val="002060"/>
              </w:rPr>
              <w:t>BALANCE DUE</w:t>
            </w:r>
            <w:r>
              <w:rPr>
                <w:color w:val="002060"/>
              </w:rPr>
              <w:t>:</w:t>
            </w:r>
          </w:p>
        </w:tc>
        <w:tc>
          <w:tcPr>
            <w:tcW w:w="1620" w:type="dxa"/>
            <w:shd w:val="clear" w:color="auto" w:fill="auto"/>
            <w:tcMar>
              <w:left w:w="216" w:type="dxa"/>
              <w:right w:w="216" w:type="dxa"/>
            </w:tcMar>
            <w:vAlign w:val="center"/>
          </w:tcPr>
          <w:p w14:paraId="0889E1B4" w14:textId="76377222" w:rsidR="009750EC" w:rsidRPr="00E945C8" w:rsidRDefault="00CF6CCE" w:rsidP="009750EC">
            <w:pPr>
              <w:pStyle w:val="Amount"/>
              <w:spacing w:line="360" w:lineRule="auto"/>
              <w:rPr>
                <w:b/>
                <w:bCs/>
              </w:rPr>
            </w:pPr>
            <w:r>
              <w:rPr>
                <w:b/>
                <w:bCs/>
              </w:rPr>
              <w:t>{{TOTAL}}</w:t>
            </w:r>
          </w:p>
        </w:tc>
      </w:tr>
    </w:tbl>
    <w:p w14:paraId="7C2E3733" w14:textId="77777777" w:rsidR="00AE5175" w:rsidRDefault="00AE5175" w:rsidP="00300D57">
      <w:pPr>
        <w:pStyle w:val="thankyou"/>
        <w:jc w:val="left"/>
        <w:rPr>
          <w:i w:val="0"/>
        </w:rPr>
      </w:pPr>
    </w:p>
    <w:p w14:paraId="4CF329DF" w14:textId="2A5D8B03" w:rsidR="00AE1542" w:rsidRPr="00AE5175" w:rsidRDefault="00CD7DBB" w:rsidP="00B30F4F">
      <w:pPr>
        <w:ind w:left="-567"/>
        <w:jc w:val="both"/>
      </w:pPr>
      <w:r w:rsidRPr="00AE5175">
        <w:t>*</w:t>
      </w:r>
      <w:r w:rsidR="00DE5725" w:rsidRPr="00AE5175">
        <w:t>Services are GST free</w:t>
      </w:r>
      <w:r w:rsidR="00DE5725" w:rsidRPr="00AE5175">
        <w:rPr>
          <w:i/>
        </w:rPr>
        <w:t xml:space="preserve">.  </w:t>
      </w:r>
      <w:r w:rsidR="00DE5725" w:rsidRPr="00AE5175">
        <w:t>A supply of supports under this Service Agreement is a supply of one or more reasonable and necessary supports specified in the statement of supports included, under subsection 33(2) of the National Disability Insurance Scheme Act 2013 (NDIS Act), in the participant’s NDIS Plan currently in effect under section 37 of the NDIS Act.</w:t>
      </w:r>
    </w:p>
    <w:sectPr w:rsidR="00AE1542" w:rsidRPr="00AE5175" w:rsidSect="001158B6">
      <w:headerReference w:type="even" r:id="rId7"/>
      <w:headerReference w:type="default" r:id="rId8"/>
      <w:footerReference w:type="even" r:id="rId9"/>
      <w:footerReference w:type="default" r:id="rId10"/>
      <w:headerReference w:type="first" r:id="rId11"/>
      <w:footerReference w:type="first" r:id="rId12"/>
      <w:pgSz w:w="12240" w:h="15840"/>
      <w:pgMar w:top="1134" w:right="1797" w:bottom="1440" w:left="1797"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318AF" w14:textId="77777777" w:rsidR="001158B6" w:rsidRDefault="001158B6" w:rsidP="00A018F7">
      <w:r>
        <w:separator/>
      </w:r>
    </w:p>
  </w:endnote>
  <w:endnote w:type="continuationSeparator" w:id="0">
    <w:p w14:paraId="30E12FD2" w14:textId="77777777" w:rsidR="001158B6" w:rsidRDefault="001158B6" w:rsidP="00A0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F50EC" w14:textId="77777777" w:rsidR="00A64F43" w:rsidRDefault="00A64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600E" w14:textId="1E1998F1" w:rsidR="00A64F43" w:rsidRDefault="00A64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59953" w14:textId="77777777" w:rsidR="00A64F43" w:rsidRDefault="00A64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8B5BC" w14:textId="77777777" w:rsidR="001158B6" w:rsidRDefault="001158B6" w:rsidP="00A018F7">
      <w:r>
        <w:separator/>
      </w:r>
    </w:p>
  </w:footnote>
  <w:footnote w:type="continuationSeparator" w:id="0">
    <w:p w14:paraId="4A9BED6F" w14:textId="77777777" w:rsidR="001158B6" w:rsidRDefault="001158B6" w:rsidP="00A01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628AC" w14:textId="77777777" w:rsidR="00A64F43" w:rsidRDefault="00A64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8A35" w14:textId="77777777" w:rsidR="00A64F43" w:rsidRPr="00A64F43" w:rsidRDefault="00A64F43">
    <w:pPr>
      <w:pStyle w:val="Header"/>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73728" w14:textId="77777777" w:rsidR="00A64F43" w:rsidRDefault="00A64F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274"/>
    <w:rsid w:val="000033FD"/>
    <w:rsid w:val="00010191"/>
    <w:rsid w:val="00012313"/>
    <w:rsid w:val="000359EE"/>
    <w:rsid w:val="00044A3A"/>
    <w:rsid w:val="00047F0F"/>
    <w:rsid w:val="00052AA4"/>
    <w:rsid w:val="00052CB9"/>
    <w:rsid w:val="000653AC"/>
    <w:rsid w:val="00071274"/>
    <w:rsid w:val="00072AE6"/>
    <w:rsid w:val="00074129"/>
    <w:rsid w:val="00075A49"/>
    <w:rsid w:val="000A191F"/>
    <w:rsid w:val="000A26F8"/>
    <w:rsid w:val="000B11F9"/>
    <w:rsid w:val="000C3EE8"/>
    <w:rsid w:val="000C7B00"/>
    <w:rsid w:val="000D20CE"/>
    <w:rsid w:val="000D2A84"/>
    <w:rsid w:val="000D6830"/>
    <w:rsid w:val="000E042A"/>
    <w:rsid w:val="000F11DC"/>
    <w:rsid w:val="000F6B47"/>
    <w:rsid w:val="000F7D4F"/>
    <w:rsid w:val="001158B6"/>
    <w:rsid w:val="001164A3"/>
    <w:rsid w:val="001234F9"/>
    <w:rsid w:val="001313EA"/>
    <w:rsid w:val="00136E07"/>
    <w:rsid w:val="00140EA0"/>
    <w:rsid w:val="00165A11"/>
    <w:rsid w:val="00182B8B"/>
    <w:rsid w:val="00194636"/>
    <w:rsid w:val="001979F0"/>
    <w:rsid w:val="001A4A6D"/>
    <w:rsid w:val="001B06B5"/>
    <w:rsid w:val="001C0FD2"/>
    <w:rsid w:val="001E2BA5"/>
    <w:rsid w:val="001E7DBD"/>
    <w:rsid w:val="00201FFD"/>
    <w:rsid w:val="00202E66"/>
    <w:rsid w:val="00213ED0"/>
    <w:rsid w:val="00221EAD"/>
    <w:rsid w:val="0022785A"/>
    <w:rsid w:val="00231CC9"/>
    <w:rsid w:val="002335B3"/>
    <w:rsid w:val="0023488B"/>
    <w:rsid w:val="00236165"/>
    <w:rsid w:val="00244B21"/>
    <w:rsid w:val="00245463"/>
    <w:rsid w:val="002523E9"/>
    <w:rsid w:val="00263693"/>
    <w:rsid w:val="00264B2E"/>
    <w:rsid w:val="00265F9B"/>
    <w:rsid w:val="00267AA7"/>
    <w:rsid w:val="002724D3"/>
    <w:rsid w:val="00272EA7"/>
    <w:rsid w:val="002A72A2"/>
    <w:rsid w:val="002B2AF0"/>
    <w:rsid w:val="002D38E1"/>
    <w:rsid w:val="002E0F2D"/>
    <w:rsid w:val="002F1AB8"/>
    <w:rsid w:val="002F5926"/>
    <w:rsid w:val="002F6035"/>
    <w:rsid w:val="002F70C3"/>
    <w:rsid w:val="00300D57"/>
    <w:rsid w:val="00311C97"/>
    <w:rsid w:val="00312243"/>
    <w:rsid w:val="003130D6"/>
    <w:rsid w:val="00323154"/>
    <w:rsid w:val="003272DA"/>
    <w:rsid w:val="003278E9"/>
    <w:rsid w:val="00336049"/>
    <w:rsid w:val="00363EB5"/>
    <w:rsid w:val="00365AFF"/>
    <w:rsid w:val="00371B96"/>
    <w:rsid w:val="00372603"/>
    <w:rsid w:val="003748F8"/>
    <w:rsid w:val="00375750"/>
    <w:rsid w:val="00375D7A"/>
    <w:rsid w:val="0037758D"/>
    <w:rsid w:val="00381565"/>
    <w:rsid w:val="00386B72"/>
    <w:rsid w:val="00393702"/>
    <w:rsid w:val="00393BFD"/>
    <w:rsid w:val="003A09A9"/>
    <w:rsid w:val="003A0A7A"/>
    <w:rsid w:val="003A0DE4"/>
    <w:rsid w:val="003B5029"/>
    <w:rsid w:val="003B69CC"/>
    <w:rsid w:val="003C1054"/>
    <w:rsid w:val="003C34AD"/>
    <w:rsid w:val="003C5AF4"/>
    <w:rsid w:val="003D6CA5"/>
    <w:rsid w:val="003E03D3"/>
    <w:rsid w:val="003E5FCD"/>
    <w:rsid w:val="003E6C6B"/>
    <w:rsid w:val="003E7467"/>
    <w:rsid w:val="00401CD7"/>
    <w:rsid w:val="00401F41"/>
    <w:rsid w:val="00416057"/>
    <w:rsid w:val="004211EE"/>
    <w:rsid w:val="00430D1D"/>
    <w:rsid w:val="00442CDA"/>
    <w:rsid w:val="004440F2"/>
    <w:rsid w:val="00454168"/>
    <w:rsid w:val="0045588D"/>
    <w:rsid w:val="00456A32"/>
    <w:rsid w:val="00464EE1"/>
    <w:rsid w:val="00476F1C"/>
    <w:rsid w:val="004907C2"/>
    <w:rsid w:val="0049564F"/>
    <w:rsid w:val="004B361E"/>
    <w:rsid w:val="004B467B"/>
    <w:rsid w:val="004B71BA"/>
    <w:rsid w:val="004C051C"/>
    <w:rsid w:val="004D0DD4"/>
    <w:rsid w:val="004D5DD4"/>
    <w:rsid w:val="004F0260"/>
    <w:rsid w:val="004F202D"/>
    <w:rsid w:val="004F5992"/>
    <w:rsid w:val="004F7113"/>
    <w:rsid w:val="00503B9D"/>
    <w:rsid w:val="00510D06"/>
    <w:rsid w:val="00511F32"/>
    <w:rsid w:val="00513203"/>
    <w:rsid w:val="005145EF"/>
    <w:rsid w:val="005209B5"/>
    <w:rsid w:val="005325B8"/>
    <w:rsid w:val="00542CCD"/>
    <w:rsid w:val="005449F7"/>
    <w:rsid w:val="00546233"/>
    <w:rsid w:val="00554709"/>
    <w:rsid w:val="00554CB3"/>
    <w:rsid w:val="005601AF"/>
    <w:rsid w:val="00561DE7"/>
    <w:rsid w:val="00562D28"/>
    <w:rsid w:val="00563EE4"/>
    <w:rsid w:val="00574E02"/>
    <w:rsid w:val="00576141"/>
    <w:rsid w:val="005761F5"/>
    <w:rsid w:val="00576EF3"/>
    <w:rsid w:val="00585043"/>
    <w:rsid w:val="005854F7"/>
    <w:rsid w:val="00593D75"/>
    <w:rsid w:val="005C6A0D"/>
    <w:rsid w:val="005D7FD1"/>
    <w:rsid w:val="005E012F"/>
    <w:rsid w:val="005F73BC"/>
    <w:rsid w:val="006005F9"/>
    <w:rsid w:val="00600E94"/>
    <w:rsid w:val="00601946"/>
    <w:rsid w:val="006019BB"/>
    <w:rsid w:val="00606361"/>
    <w:rsid w:val="006144B0"/>
    <w:rsid w:val="00623E19"/>
    <w:rsid w:val="00625520"/>
    <w:rsid w:val="00625C0E"/>
    <w:rsid w:val="00627B03"/>
    <w:rsid w:val="00627F5A"/>
    <w:rsid w:val="00634173"/>
    <w:rsid w:val="00634FEB"/>
    <w:rsid w:val="00650C13"/>
    <w:rsid w:val="006558E0"/>
    <w:rsid w:val="00687035"/>
    <w:rsid w:val="00690DE4"/>
    <w:rsid w:val="006977D4"/>
    <w:rsid w:val="006A5E27"/>
    <w:rsid w:val="006A64E9"/>
    <w:rsid w:val="006B14FA"/>
    <w:rsid w:val="006B43BF"/>
    <w:rsid w:val="006B5052"/>
    <w:rsid w:val="006B50BA"/>
    <w:rsid w:val="006C3C50"/>
    <w:rsid w:val="006D147E"/>
    <w:rsid w:val="006D41F0"/>
    <w:rsid w:val="006E3478"/>
    <w:rsid w:val="006E524F"/>
    <w:rsid w:val="006F1903"/>
    <w:rsid w:val="006F1B2D"/>
    <w:rsid w:val="007004E5"/>
    <w:rsid w:val="00702424"/>
    <w:rsid w:val="00704C33"/>
    <w:rsid w:val="0070525A"/>
    <w:rsid w:val="00730034"/>
    <w:rsid w:val="007342FC"/>
    <w:rsid w:val="0073469B"/>
    <w:rsid w:val="007411B3"/>
    <w:rsid w:val="00741C92"/>
    <w:rsid w:val="00754048"/>
    <w:rsid w:val="0075721E"/>
    <w:rsid w:val="00764BCC"/>
    <w:rsid w:val="00764DC2"/>
    <w:rsid w:val="0077234B"/>
    <w:rsid w:val="00782E09"/>
    <w:rsid w:val="007860EA"/>
    <w:rsid w:val="00787573"/>
    <w:rsid w:val="00790340"/>
    <w:rsid w:val="007942D4"/>
    <w:rsid w:val="007A63D1"/>
    <w:rsid w:val="007A79A2"/>
    <w:rsid w:val="007B36E9"/>
    <w:rsid w:val="007B38EB"/>
    <w:rsid w:val="007C5392"/>
    <w:rsid w:val="007C56B3"/>
    <w:rsid w:val="007C7742"/>
    <w:rsid w:val="007E104B"/>
    <w:rsid w:val="007F2C38"/>
    <w:rsid w:val="007F3A42"/>
    <w:rsid w:val="008033A7"/>
    <w:rsid w:val="00803631"/>
    <w:rsid w:val="00810B3E"/>
    <w:rsid w:val="00820427"/>
    <w:rsid w:val="00821EAB"/>
    <w:rsid w:val="00837049"/>
    <w:rsid w:val="00840912"/>
    <w:rsid w:val="00844FFD"/>
    <w:rsid w:val="008509A2"/>
    <w:rsid w:val="00852F1A"/>
    <w:rsid w:val="00860C3B"/>
    <w:rsid w:val="00870E27"/>
    <w:rsid w:val="00874C6F"/>
    <w:rsid w:val="008760BC"/>
    <w:rsid w:val="00877944"/>
    <w:rsid w:val="00877FF7"/>
    <w:rsid w:val="00882640"/>
    <w:rsid w:val="008836A2"/>
    <w:rsid w:val="00894390"/>
    <w:rsid w:val="00897961"/>
    <w:rsid w:val="008A3E8E"/>
    <w:rsid w:val="008A4CFA"/>
    <w:rsid w:val="008C0463"/>
    <w:rsid w:val="008C18EF"/>
    <w:rsid w:val="008C229B"/>
    <w:rsid w:val="008C2564"/>
    <w:rsid w:val="008C409F"/>
    <w:rsid w:val="008C5A0E"/>
    <w:rsid w:val="008C5A44"/>
    <w:rsid w:val="008D493B"/>
    <w:rsid w:val="008E0C28"/>
    <w:rsid w:val="008E3D97"/>
    <w:rsid w:val="008E45DF"/>
    <w:rsid w:val="00903645"/>
    <w:rsid w:val="00916F52"/>
    <w:rsid w:val="00925105"/>
    <w:rsid w:val="009268DB"/>
    <w:rsid w:val="0093269A"/>
    <w:rsid w:val="009331EE"/>
    <w:rsid w:val="009441CA"/>
    <w:rsid w:val="00954EF9"/>
    <w:rsid w:val="00960BCB"/>
    <w:rsid w:val="00965047"/>
    <w:rsid w:val="00967CA3"/>
    <w:rsid w:val="009750EC"/>
    <w:rsid w:val="009774D2"/>
    <w:rsid w:val="009830AA"/>
    <w:rsid w:val="00987A07"/>
    <w:rsid w:val="0099058D"/>
    <w:rsid w:val="009A02E9"/>
    <w:rsid w:val="009A1274"/>
    <w:rsid w:val="009A1C28"/>
    <w:rsid w:val="009A28E8"/>
    <w:rsid w:val="009B5EF9"/>
    <w:rsid w:val="009D6204"/>
    <w:rsid w:val="009D7158"/>
    <w:rsid w:val="009E6CEF"/>
    <w:rsid w:val="009F69CF"/>
    <w:rsid w:val="00A018F7"/>
    <w:rsid w:val="00A10EBF"/>
    <w:rsid w:val="00A10FEC"/>
    <w:rsid w:val="00A2275D"/>
    <w:rsid w:val="00A22EBD"/>
    <w:rsid w:val="00A23106"/>
    <w:rsid w:val="00A27814"/>
    <w:rsid w:val="00A30C19"/>
    <w:rsid w:val="00A31120"/>
    <w:rsid w:val="00A36F9F"/>
    <w:rsid w:val="00A44587"/>
    <w:rsid w:val="00A46D17"/>
    <w:rsid w:val="00A472D4"/>
    <w:rsid w:val="00A52BF0"/>
    <w:rsid w:val="00A556F1"/>
    <w:rsid w:val="00A57CC4"/>
    <w:rsid w:val="00A63377"/>
    <w:rsid w:val="00A64157"/>
    <w:rsid w:val="00A64F43"/>
    <w:rsid w:val="00A65C03"/>
    <w:rsid w:val="00A67ECE"/>
    <w:rsid w:val="00A71CC0"/>
    <w:rsid w:val="00A87BAC"/>
    <w:rsid w:val="00A908B1"/>
    <w:rsid w:val="00A941BC"/>
    <w:rsid w:val="00AA2A5A"/>
    <w:rsid w:val="00AA75E1"/>
    <w:rsid w:val="00AD3158"/>
    <w:rsid w:val="00AD5A11"/>
    <w:rsid w:val="00AD6E6B"/>
    <w:rsid w:val="00AE1542"/>
    <w:rsid w:val="00AE5175"/>
    <w:rsid w:val="00B04B5A"/>
    <w:rsid w:val="00B0675F"/>
    <w:rsid w:val="00B12E0A"/>
    <w:rsid w:val="00B14A14"/>
    <w:rsid w:val="00B164F2"/>
    <w:rsid w:val="00B17DB2"/>
    <w:rsid w:val="00B25A9E"/>
    <w:rsid w:val="00B30F4F"/>
    <w:rsid w:val="00B3331B"/>
    <w:rsid w:val="00B334F7"/>
    <w:rsid w:val="00B508C4"/>
    <w:rsid w:val="00B51887"/>
    <w:rsid w:val="00B60422"/>
    <w:rsid w:val="00B6686C"/>
    <w:rsid w:val="00B73E44"/>
    <w:rsid w:val="00B74708"/>
    <w:rsid w:val="00B75CF8"/>
    <w:rsid w:val="00B878BF"/>
    <w:rsid w:val="00B94B5E"/>
    <w:rsid w:val="00B96B45"/>
    <w:rsid w:val="00B96B80"/>
    <w:rsid w:val="00BC1C07"/>
    <w:rsid w:val="00BD5246"/>
    <w:rsid w:val="00C02A9E"/>
    <w:rsid w:val="00C068A6"/>
    <w:rsid w:val="00C17319"/>
    <w:rsid w:val="00C21C37"/>
    <w:rsid w:val="00C259A0"/>
    <w:rsid w:val="00C27E94"/>
    <w:rsid w:val="00C34B2B"/>
    <w:rsid w:val="00C37475"/>
    <w:rsid w:val="00C4171B"/>
    <w:rsid w:val="00C50F0E"/>
    <w:rsid w:val="00C63307"/>
    <w:rsid w:val="00C752B6"/>
    <w:rsid w:val="00C85885"/>
    <w:rsid w:val="00C90272"/>
    <w:rsid w:val="00C9154D"/>
    <w:rsid w:val="00C94B48"/>
    <w:rsid w:val="00CA1C8D"/>
    <w:rsid w:val="00CB637B"/>
    <w:rsid w:val="00CB7BC3"/>
    <w:rsid w:val="00CC42A4"/>
    <w:rsid w:val="00CC4BFC"/>
    <w:rsid w:val="00CD6287"/>
    <w:rsid w:val="00CD7DBB"/>
    <w:rsid w:val="00CE26A8"/>
    <w:rsid w:val="00CE2BE4"/>
    <w:rsid w:val="00CF4CE2"/>
    <w:rsid w:val="00CF6CCE"/>
    <w:rsid w:val="00D02FD3"/>
    <w:rsid w:val="00D2108C"/>
    <w:rsid w:val="00D2386D"/>
    <w:rsid w:val="00D453F0"/>
    <w:rsid w:val="00D455B4"/>
    <w:rsid w:val="00D606E1"/>
    <w:rsid w:val="00D70686"/>
    <w:rsid w:val="00D711BF"/>
    <w:rsid w:val="00D71312"/>
    <w:rsid w:val="00D719AB"/>
    <w:rsid w:val="00D824D4"/>
    <w:rsid w:val="00D86236"/>
    <w:rsid w:val="00D9610C"/>
    <w:rsid w:val="00DA7EAC"/>
    <w:rsid w:val="00DC14CB"/>
    <w:rsid w:val="00DC3BA3"/>
    <w:rsid w:val="00DC4B09"/>
    <w:rsid w:val="00DD1A62"/>
    <w:rsid w:val="00DE5725"/>
    <w:rsid w:val="00DF48CE"/>
    <w:rsid w:val="00E020A7"/>
    <w:rsid w:val="00E07A89"/>
    <w:rsid w:val="00E10395"/>
    <w:rsid w:val="00E31A1A"/>
    <w:rsid w:val="00E31FC9"/>
    <w:rsid w:val="00E3725C"/>
    <w:rsid w:val="00E406AF"/>
    <w:rsid w:val="00E47F00"/>
    <w:rsid w:val="00E56FB9"/>
    <w:rsid w:val="00E62816"/>
    <w:rsid w:val="00E773AC"/>
    <w:rsid w:val="00E800B0"/>
    <w:rsid w:val="00E91034"/>
    <w:rsid w:val="00E945C8"/>
    <w:rsid w:val="00EB10EB"/>
    <w:rsid w:val="00EB1B0A"/>
    <w:rsid w:val="00EB4F05"/>
    <w:rsid w:val="00EC6102"/>
    <w:rsid w:val="00ED20DD"/>
    <w:rsid w:val="00ED544B"/>
    <w:rsid w:val="00EF1F31"/>
    <w:rsid w:val="00EF4E87"/>
    <w:rsid w:val="00F02846"/>
    <w:rsid w:val="00F0296C"/>
    <w:rsid w:val="00F045C5"/>
    <w:rsid w:val="00F4746F"/>
    <w:rsid w:val="00F526AC"/>
    <w:rsid w:val="00F57F8A"/>
    <w:rsid w:val="00F61CF6"/>
    <w:rsid w:val="00F65BDC"/>
    <w:rsid w:val="00F67335"/>
    <w:rsid w:val="00F70CE6"/>
    <w:rsid w:val="00F71CFB"/>
    <w:rsid w:val="00F818EE"/>
    <w:rsid w:val="00F82981"/>
    <w:rsid w:val="00F93A55"/>
    <w:rsid w:val="00FA1450"/>
    <w:rsid w:val="00FB7D17"/>
    <w:rsid w:val="00FC0981"/>
    <w:rsid w:val="00FC3A8B"/>
    <w:rsid w:val="00FC3DD8"/>
    <w:rsid w:val="00FD3820"/>
    <w:rsid w:val="00FD79C1"/>
    <w:rsid w:val="00FE5C9F"/>
    <w:rsid w:val="00FE5FA0"/>
    <w:rsid w:val="00FE67BF"/>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8BE9D8"/>
  <w15:docId w15:val="{5C191543-112B-44E6-A133-DA1AE675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0912"/>
    <w:rPr>
      <w:rFonts w:asciiTheme="minorHAnsi" w:hAnsiTheme="minorHAnsi"/>
      <w:sz w:val="16"/>
      <w:szCs w:val="24"/>
    </w:rPr>
  </w:style>
  <w:style w:type="paragraph" w:styleId="Heading1">
    <w:name w:val="heading 1"/>
    <w:basedOn w:val="Normal"/>
    <w:next w:val="Normal"/>
    <w:autoRedefine/>
    <w:qFormat/>
    <w:rsid w:val="008A3E8E"/>
    <w:pPr>
      <w:keepNext/>
      <w:spacing w:line="800" w:lineRule="exact"/>
      <w:jc w:val="right"/>
      <w:outlineLvl w:val="0"/>
    </w:pPr>
    <w:rPr>
      <w:rFonts w:asciiTheme="majorHAnsi" w:hAnsiTheme="majorHAnsi" w:cs="Arial"/>
      <w:b/>
      <w:bCs/>
      <w:color w:val="002060"/>
      <w:kern w:val="44"/>
      <w:sz w:val="52"/>
      <w:szCs w:val="52"/>
    </w:rPr>
  </w:style>
  <w:style w:type="paragraph" w:styleId="Heading2">
    <w:name w:val="heading 2"/>
    <w:basedOn w:val="Normal"/>
    <w:next w:val="Normal"/>
    <w:qFormat/>
    <w:rsid w:val="00840912"/>
    <w:pPr>
      <w:keepNext/>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840912"/>
    <w:pPr>
      <w:keepNext/>
      <w:spacing w:before="240" w:after="60"/>
      <w:outlineLvl w:val="2"/>
    </w:pPr>
    <w:rPr>
      <w:rFonts w:asciiTheme="majorHAnsi" w:hAnsiTheme="majorHAnsi"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840912"/>
    <w:pPr>
      <w:jc w:val="right"/>
    </w:pPr>
  </w:style>
  <w:style w:type="paragraph" w:customStyle="1" w:styleId="DateandNumber">
    <w:name w:val="Date and Number"/>
    <w:basedOn w:val="Normal"/>
    <w:rsid w:val="00840912"/>
    <w:pPr>
      <w:spacing w:line="264" w:lineRule="auto"/>
      <w:jc w:val="right"/>
    </w:pPr>
    <w:rPr>
      <w:b/>
      <w:color w:val="808080" w:themeColor="background1" w:themeShade="80"/>
      <w:spacing w:val="4"/>
      <w:szCs w:val="16"/>
    </w:rPr>
  </w:style>
  <w:style w:type="paragraph" w:customStyle="1" w:styleId="headings">
    <w:name w:val="headings"/>
    <w:basedOn w:val="rightalignedtext"/>
    <w:rsid w:val="00840912"/>
    <w:rPr>
      <w:rFonts w:asciiTheme="majorHAnsi" w:hAnsiTheme="majorHAnsi"/>
      <w:bCs/>
      <w:caps/>
      <w:color w:val="808080" w:themeColor="background1" w:themeShade="80"/>
      <w:spacing w:val="4"/>
    </w:rPr>
  </w:style>
  <w:style w:type="paragraph" w:customStyle="1" w:styleId="Slogan">
    <w:name w:val="Slogan"/>
    <w:basedOn w:val="Heading3"/>
    <w:rsid w:val="00840912"/>
    <w:pPr>
      <w:keepNext w:val="0"/>
      <w:spacing w:before="0"/>
    </w:pPr>
    <w:rPr>
      <w:rFonts w:asciiTheme="minorHAnsi" w:hAnsiTheme="minorHAnsi" w:cs="Times New Roman"/>
      <w:bCs w:val="0"/>
      <w:i/>
      <w:color w:val="808080" w:themeColor="background1" w:themeShade="80"/>
      <w:spacing w:val="4"/>
      <w:sz w:val="16"/>
      <w:szCs w:val="18"/>
    </w:rPr>
  </w:style>
  <w:style w:type="paragraph" w:customStyle="1" w:styleId="lowercenteredtext">
    <w:name w:val="lower centered text"/>
    <w:basedOn w:val="Normal"/>
    <w:rsid w:val="00840912"/>
    <w:pPr>
      <w:spacing w:before="520"/>
      <w:jc w:val="center"/>
    </w:pPr>
    <w:rPr>
      <w:color w:val="B0CCB0" w:themeColor="accent2"/>
      <w:szCs w:val="18"/>
    </w:rPr>
  </w:style>
  <w:style w:type="paragraph" w:customStyle="1" w:styleId="ColumnHeadings">
    <w:name w:val="Column Headings"/>
    <w:basedOn w:val="Heading2"/>
    <w:autoRedefine/>
    <w:rsid w:val="00840912"/>
    <w:pPr>
      <w:keepNext w:val="0"/>
      <w:spacing w:before="20" w:after="0"/>
    </w:pPr>
    <w:rPr>
      <w:rFonts w:cs="Times New Roman"/>
      <w:bCs w:val="0"/>
      <w:i w:val="0"/>
      <w:iCs w:val="0"/>
      <w:color w:val="808080" w:themeColor="background1" w:themeShade="80"/>
      <w:sz w:val="16"/>
      <w:szCs w:val="16"/>
    </w:rPr>
  </w:style>
  <w:style w:type="paragraph" w:styleId="BalloonText">
    <w:name w:val="Balloon Text"/>
    <w:basedOn w:val="Normal"/>
    <w:link w:val="BalloonTextChar"/>
    <w:rsid w:val="002F70C3"/>
    <w:rPr>
      <w:rFonts w:ascii="Tahoma" w:hAnsi="Tahoma" w:cs="Tahoma"/>
      <w:szCs w:val="16"/>
    </w:rPr>
  </w:style>
  <w:style w:type="character" w:customStyle="1" w:styleId="BalloonTextChar">
    <w:name w:val="Balloon Text Char"/>
    <w:basedOn w:val="DefaultParagraphFont"/>
    <w:link w:val="BalloonText"/>
    <w:rsid w:val="002F70C3"/>
    <w:rPr>
      <w:rFonts w:ascii="Tahoma" w:hAnsi="Tahoma" w:cs="Tahoma"/>
      <w:sz w:val="16"/>
      <w:szCs w:val="16"/>
    </w:rPr>
  </w:style>
  <w:style w:type="paragraph" w:customStyle="1" w:styleId="thankyou">
    <w:name w:val="thank you"/>
    <w:basedOn w:val="Normal"/>
    <w:autoRedefine/>
    <w:rsid w:val="00840912"/>
    <w:pPr>
      <w:spacing w:before="100"/>
      <w:jc w:val="center"/>
    </w:pPr>
    <w:rPr>
      <w:i/>
      <w:color w:val="808080" w:themeColor="background1" w:themeShade="80"/>
      <w:sz w:val="20"/>
    </w:rPr>
  </w:style>
  <w:style w:type="character" w:styleId="PlaceholderText">
    <w:name w:val="Placeholder Text"/>
    <w:basedOn w:val="DefaultParagraphFont"/>
    <w:uiPriority w:val="99"/>
    <w:semiHidden/>
    <w:rsid w:val="00840912"/>
    <w:rPr>
      <w:color w:val="808080"/>
    </w:rPr>
  </w:style>
  <w:style w:type="paragraph" w:customStyle="1" w:styleId="rightalignedtext">
    <w:name w:val="right aligned text"/>
    <w:basedOn w:val="Normal"/>
    <w:rsid w:val="00574E02"/>
    <w:pPr>
      <w:spacing w:line="240" w:lineRule="atLeast"/>
      <w:jc w:val="right"/>
    </w:pPr>
    <w:rPr>
      <w:b/>
      <w:color w:val="7F909D"/>
      <w:szCs w:val="16"/>
    </w:rPr>
  </w:style>
  <w:style w:type="paragraph" w:styleId="ListParagraph">
    <w:name w:val="List Paragraph"/>
    <w:basedOn w:val="Normal"/>
    <w:uiPriority w:val="34"/>
    <w:qFormat/>
    <w:rsid w:val="00DE5725"/>
    <w:pPr>
      <w:ind w:left="720"/>
      <w:contextualSpacing/>
    </w:pPr>
  </w:style>
  <w:style w:type="paragraph" w:styleId="Header">
    <w:name w:val="header"/>
    <w:basedOn w:val="Normal"/>
    <w:link w:val="HeaderChar"/>
    <w:unhideWhenUsed/>
    <w:rsid w:val="00A018F7"/>
    <w:pPr>
      <w:tabs>
        <w:tab w:val="center" w:pos="4513"/>
        <w:tab w:val="right" w:pos="9026"/>
      </w:tabs>
    </w:pPr>
  </w:style>
  <w:style w:type="character" w:customStyle="1" w:styleId="HeaderChar">
    <w:name w:val="Header Char"/>
    <w:basedOn w:val="DefaultParagraphFont"/>
    <w:link w:val="Header"/>
    <w:rsid w:val="00A018F7"/>
    <w:rPr>
      <w:rFonts w:asciiTheme="minorHAnsi" w:hAnsiTheme="minorHAnsi"/>
      <w:sz w:val="16"/>
      <w:szCs w:val="24"/>
    </w:rPr>
  </w:style>
  <w:style w:type="paragraph" w:styleId="Footer">
    <w:name w:val="footer"/>
    <w:basedOn w:val="Normal"/>
    <w:link w:val="FooterChar"/>
    <w:uiPriority w:val="99"/>
    <w:unhideWhenUsed/>
    <w:rsid w:val="00A018F7"/>
    <w:pPr>
      <w:tabs>
        <w:tab w:val="center" w:pos="4513"/>
        <w:tab w:val="right" w:pos="9026"/>
      </w:tabs>
    </w:pPr>
  </w:style>
  <w:style w:type="character" w:customStyle="1" w:styleId="FooterChar">
    <w:name w:val="Footer Char"/>
    <w:basedOn w:val="DefaultParagraphFont"/>
    <w:link w:val="Footer"/>
    <w:uiPriority w:val="99"/>
    <w:rsid w:val="00A018F7"/>
    <w:rPr>
      <w:rFonts w:asciiTheme="minorHAnsi" w:hAnsiTheme="minorHAnsi"/>
      <w:sz w:val="16"/>
      <w:szCs w:val="24"/>
    </w:rPr>
  </w:style>
  <w:style w:type="character" w:styleId="Hyperlink">
    <w:name w:val="Hyperlink"/>
    <w:basedOn w:val="DefaultParagraphFont"/>
    <w:unhideWhenUsed/>
    <w:rsid w:val="00AE1542"/>
    <w:rPr>
      <w:color w:val="DB535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ouxMcGrath\AppData\Roaming\Microsoft\Templates\Green_Invoice_Serv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74AE3E7D954964A890BC96BBD05F36"/>
        <w:category>
          <w:name w:val="General"/>
          <w:gallery w:val="placeholder"/>
        </w:category>
        <w:types>
          <w:type w:val="bbPlcHdr"/>
        </w:types>
        <w:behaviors>
          <w:behavior w:val="content"/>
        </w:behaviors>
        <w:guid w:val="{7D286F5B-BEF7-4756-8FD5-9F707F8BA003}"/>
      </w:docPartPr>
      <w:docPartBody>
        <w:p w:rsidR="004814B3" w:rsidRDefault="00643067">
          <w:pPr>
            <w:pStyle w:val="9374AE3E7D954964A890BC96BBD05F36"/>
          </w:pPr>
          <w:r>
            <w:t>[100]</w:t>
          </w:r>
        </w:p>
      </w:docPartBody>
    </w:docPart>
    <w:docPart>
      <w:docPartPr>
        <w:name w:val="754FC2EC5A5E4A428D05F08A454E9F43"/>
        <w:category>
          <w:name w:val="General"/>
          <w:gallery w:val="placeholder"/>
        </w:category>
        <w:types>
          <w:type w:val="bbPlcHdr"/>
        </w:types>
        <w:behaviors>
          <w:behavior w:val="content"/>
        </w:behaviors>
        <w:guid w:val="{89748A54-32FD-4F61-8121-C1F5498604D5}"/>
      </w:docPartPr>
      <w:docPartBody>
        <w:p w:rsidR="004814B3" w:rsidRDefault="00643067">
          <w:pPr>
            <w:pStyle w:val="754FC2EC5A5E4A428D05F08A454E9F43"/>
          </w:pPr>
          <w:r>
            <w:t>[Company Name]</w:t>
          </w:r>
        </w:p>
      </w:docPartBody>
    </w:docPart>
    <w:docPart>
      <w:docPartPr>
        <w:name w:val="F05FA328A23B4D32B067B8FF4FADB509"/>
        <w:category>
          <w:name w:val="General"/>
          <w:gallery w:val="placeholder"/>
        </w:category>
        <w:types>
          <w:type w:val="bbPlcHdr"/>
        </w:types>
        <w:behaviors>
          <w:behavior w:val="content"/>
        </w:behaviors>
        <w:guid w:val="{3AB7A7C1-2775-4681-A68A-406722957475}"/>
      </w:docPartPr>
      <w:docPartBody>
        <w:p w:rsidR="004814B3" w:rsidRDefault="00643067">
          <w:pPr>
            <w:pStyle w:val="F05FA328A23B4D32B067B8FF4FADB509"/>
          </w:pPr>
          <w:r>
            <w:t>[Street Address]</w:t>
          </w:r>
        </w:p>
      </w:docPartBody>
    </w:docPart>
    <w:docPart>
      <w:docPartPr>
        <w:name w:val="AA504CACADD346CB8FB0499788B871E9"/>
        <w:category>
          <w:name w:val="General"/>
          <w:gallery w:val="placeholder"/>
        </w:category>
        <w:types>
          <w:type w:val="bbPlcHdr"/>
        </w:types>
        <w:behaviors>
          <w:behavior w:val="content"/>
        </w:behaviors>
        <w:guid w:val="{3426A836-6BBA-4E61-9E49-79B6C258313E}"/>
      </w:docPartPr>
      <w:docPartBody>
        <w:p w:rsidR="004814B3" w:rsidRDefault="00643067">
          <w:pPr>
            <w:pStyle w:val="AA504CACADD346CB8FB0499788B871E9"/>
          </w:pPr>
          <w:r>
            <w:rPr>
              <w:rStyle w:val="PlaceholderText"/>
            </w:rPr>
            <w:t>[City, ST  ZIP Code]</w:t>
          </w:r>
        </w:p>
      </w:docPartBody>
    </w:docPart>
    <w:docPart>
      <w:docPartPr>
        <w:name w:val="8EF64E5CBC34464E9ED223B082B4EA42"/>
        <w:category>
          <w:name w:val="General"/>
          <w:gallery w:val="placeholder"/>
        </w:category>
        <w:types>
          <w:type w:val="bbPlcHdr"/>
        </w:types>
        <w:behaviors>
          <w:behavior w:val="content"/>
        </w:behaviors>
        <w:guid w:val="{659C9C55-BA6F-4B26-847F-5428CFA6CEC5}"/>
      </w:docPartPr>
      <w:docPartBody>
        <w:p w:rsidR="004814B3" w:rsidRDefault="00643067">
          <w:pPr>
            <w:pStyle w:val="8EF64E5CBC34464E9ED223B082B4EA42"/>
          </w:pPr>
          <w:r>
            <w:t>[Phone]</w:t>
          </w:r>
        </w:p>
      </w:docPartBody>
    </w:docPart>
    <w:docPart>
      <w:docPartPr>
        <w:name w:val="DA6AD7ED4ECB4E6BB15A6077B2DBB834"/>
        <w:category>
          <w:name w:val="General"/>
          <w:gallery w:val="placeholder"/>
        </w:category>
        <w:types>
          <w:type w:val="bbPlcHdr"/>
        </w:types>
        <w:behaviors>
          <w:behavior w:val="content"/>
        </w:behaviors>
        <w:guid w:val="{4AFCED7D-FD80-4037-B561-FA2CAE473C81}"/>
      </w:docPartPr>
      <w:docPartBody>
        <w:p w:rsidR="004814B3" w:rsidRDefault="00643067">
          <w:pPr>
            <w:pStyle w:val="DA6AD7ED4ECB4E6BB15A6077B2DBB834"/>
          </w:pPr>
          <w:r>
            <w:t>[ABC12345]</w:t>
          </w:r>
        </w:p>
      </w:docPartBody>
    </w:docPart>
    <w:docPart>
      <w:docPartPr>
        <w:name w:val="3CD0144C99A044D3BA45F9F2688E7760"/>
        <w:category>
          <w:name w:val="General"/>
          <w:gallery w:val="placeholder"/>
        </w:category>
        <w:types>
          <w:type w:val="bbPlcHdr"/>
        </w:types>
        <w:behaviors>
          <w:behavior w:val="content"/>
        </w:behaviors>
        <w:guid w:val="{6462FDC8-B839-48C6-9866-5132E9F7866E}"/>
      </w:docPartPr>
      <w:docPartBody>
        <w:p w:rsidR="004814B3" w:rsidRDefault="00ED0391" w:rsidP="00ED0391">
          <w:pPr>
            <w:pStyle w:val="3CD0144C99A044D3BA45F9F2688E7760"/>
          </w:pPr>
          <w:r>
            <w:rPr>
              <w:rStyle w:val="PlaceholderText"/>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391"/>
    <w:rsid w:val="0002321B"/>
    <w:rsid w:val="00031FE1"/>
    <w:rsid w:val="00057080"/>
    <w:rsid w:val="0007223A"/>
    <w:rsid w:val="00073279"/>
    <w:rsid w:val="00074947"/>
    <w:rsid w:val="00087243"/>
    <w:rsid w:val="000903A2"/>
    <w:rsid w:val="000A2A6C"/>
    <w:rsid w:val="000A63C7"/>
    <w:rsid w:val="000B6C6E"/>
    <w:rsid w:val="000C5627"/>
    <w:rsid w:val="000C611F"/>
    <w:rsid w:val="000D55EC"/>
    <w:rsid w:val="000F1BAC"/>
    <w:rsid w:val="00104FFE"/>
    <w:rsid w:val="00106A6B"/>
    <w:rsid w:val="001133A7"/>
    <w:rsid w:val="001178A7"/>
    <w:rsid w:val="001441F3"/>
    <w:rsid w:val="001459FF"/>
    <w:rsid w:val="001732C0"/>
    <w:rsid w:val="00177737"/>
    <w:rsid w:val="0018627C"/>
    <w:rsid w:val="001F009E"/>
    <w:rsid w:val="001F7F75"/>
    <w:rsid w:val="002014A8"/>
    <w:rsid w:val="00213B0A"/>
    <w:rsid w:val="00231881"/>
    <w:rsid w:val="0024233D"/>
    <w:rsid w:val="00246EEF"/>
    <w:rsid w:val="002561FF"/>
    <w:rsid w:val="00261A5D"/>
    <w:rsid w:val="00281066"/>
    <w:rsid w:val="00295B06"/>
    <w:rsid w:val="002976D0"/>
    <w:rsid w:val="00335303"/>
    <w:rsid w:val="00353A60"/>
    <w:rsid w:val="00355032"/>
    <w:rsid w:val="003774AC"/>
    <w:rsid w:val="00381E7C"/>
    <w:rsid w:val="003C1B94"/>
    <w:rsid w:val="003D4EEC"/>
    <w:rsid w:val="00412D56"/>
    <w:rsid w:val="00416C8A"/>
    <w:rsid w:val="00424DAA"/>
    <w:rsid w:val="00425929"/>
    <w:rsid w:val="00443CFE"/>
    <w:rsid w:val="00473452"/>
    <w:rsid w:val="004814B3"/>
    <w:rsid w:val="004D1697"/>
    <w:rsid w:val="004F2DD6"/>
    <w:rsid w:val="00512F4A"/>
    <w:rsid w:val="0052430E"/>
    <w:rsid w:val="005455BD"/>
    <w:rsid w:val="0054609E"/>
    <w:rsid w:val="00565245"/>
    <w:rsid w:val="00583BCA"/>
    <w:rsid w:val="00597D78"/>
    <w:rsid w:val="005C24C6"/>
    <w:rsid w:val="005D1A66"/>
    <w:rsid w:val="006238E2"/>
    <w:rsid w:val="00635E1A"/>
    <w:rsid w:val="00643067"/>
    <w:rsid w:val="0064663D"/>
    <w:rsid w:val="00683699"/>
    <w:rsid w:val="006B4608"/>
    <w:rsid w:val="006C0423"/>
    <w:rsid w:val="006E0DFA"/>
    <w:rsid w:val="006E60D6"/>
    <w:rsid w:val="00700FC6"/>
    <w:rsid w:val="00703AA5"/>
    <w:rsid w:val="007270A7"/>
    <w:rsid w:val="00745888"/>
    <w:rsid w:val="00745CE0"/>
    <w:rsid w:val="00796BD0"/>
    <w:rsid w:val="007B040B"/>
    <w:rsid w:val="007B436C"/>
    <w:rsid w:val="007C26B2"/>
    <w:rsid w:val="007E0E8C"/>
    <w:rsid w:val="00830A78"/>
    <w:rsid w:val="00831EE2"/>
    <w:rsid w:val="00842E5D"/>
    <w:rsid w:val="008536A5"/>
    <w:rsid w:val="00877215"/>
    <w:rsid w:val="00885E80"/>
    <w:rsid w:val="008A089A"/>
    <w:rsid w:val="008C0E8F"/>
    <w:rsid w:val="008F69FC"/>
    <w:rsid w:val="00913CB1"/>
    <w:rsid w:val="009201E9"/>
    <w:rsid w:val="009E5A71"/>
    <w:rsid w:val="009E6BB2"/>
    <w:rsid w:val="009E72C0"/>
    <w:rsid w:val="009F64A0"/>
    <w:rsid w:val="00A26126"/>
    <w:rsid w:val="00A30D35"/>
    <w:rsid w:val="00A31754"/>
    <w:rsid w:val="00A47550"/>
    <w:rsid w:val="00A51A52"/>
    <w:rsid w:val="00A67FD9"/>
    <w:rsid w:val="00A93FCA"/>
    <w:rsid w:val="00AB4898"/>
    <w:rsid w:val="00AC5F29"/>
    <w:rsid w:val="00AD5A1F"/>
    <w:rsid w:val="00B004B0"/>
    <w:rsid w:val="00B2647E"/>
    <w:rsid w:val="00B373F2"/>
    <w:rsid w:val="00B4417D"/>
    <w:rsid w:val="00B4767B"/>
    <w:rsid w:val="00B63A16"/>
    <w:rsid w:val="00B84A0B"/>
    <w:rsid w:val="00B87966"/>
    <w:rsid w:val="00B9575E"/>
    <w:rsid w:val="00BA2969"/>
    <w:rsid w:val="00BD213D"/>
    <w:rsid w:val="00BD514C"/>
    <w:rsid w:val="00BE7F94"/>
    <w:rsid w:val="00BF37AB"/>
    <w:rsid w:val="00BF5AD0"/>
    <w:rsid w:val="00C210AB"/>
    <w:rsid w:val="00C34CCA"/>
    <w:rsid w:val="00C56FE7"/>
    <w:rsid w:val="00C65E0C"/>
    <w:rsid w:val="00C8363D"/>
    <w:rsid w:val="00C97A4D"/>
    <w:rsid w:val="00CC17DA"/>
    <w:rsid w:val="00CF3AF0"/>
    <w:rsid w:val="00D10CF1"/>
    <w:rsid w:val="00D111E3"/>
    <w:rsid w:val="00D30042"/>
    <w:rsid w:val="00D33EF1"/>
    <w:rsid w:val="00D53859"/>
    <w:rsid w:val="00DE227B"/>
    <w:rsid w:val="00DE2C8E"/>
    <w:rsid w:val="00E32D4C"/>
    <w:rsid w:val="00E35A4B"/>
    <w:rsid w:val="00E37E33"/>
    <w:rsid w:val="00E62F38"/>
    <w:rsid w:val="00E744DC"/>
    <w:rsid w:val="00E85CE6"/>
    <w:rsid w:val="00E911FB"/>
    <w:rsid w:val="00E92381"/>
    <w:rsid w:val="00E937D1"/>
    <w:rsid w:val="00E9607F"/>
    <w:rsid w:val="00EB5F89"/>
    <w:rsid w:val="00EC0CDF"/>
    <w:rsid w:val="00ED0391"/>
    <w:rsid w:val="00F35792"/>
    <w:rsid w:val="00F45074"/>
    <w:rsid w:val="00F45770"/>
    <w:rsid w:val="00F46811"/>
    <w:rsid w:val="00F471C1"/>
    <w:rsid w:val="00F912FA"/>
    <w:rsid w:val="00FB1319"/>
    <w:rsid w:val="00FB486D"/>
    <w:rsid w:val="00FC4F8C"/>
    <w:rsid w:val="00FD3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13D"/>
    <w:rPr>
      <w:color w:val="808080"/>
    </w:rPr>
  </w:style>
  <w:style w:type="paragraph" w:customStyle="1" w:styleId="9374AE3E7D954964A890BC96BBD05F36">
    <w:name w:val="9374AE3E7D954964A890BC96BBD05F36"/>
  </w:style>
  <w:style w:type="paragraph" w:customStyle="1" w:styleId="754FC2EC5A5E4A428D05F08A454E9F43">
    <w:name w:val="754FC2EC5A5E4A428D05F08A454E9F43"/>
  </w:style>
  <w:style w:type="paragraph" w:customStyle="1" w:styleId="F05FA328A23B4D32B067B8FF4FADB509">
    <w:name w:val="F05FA328A23B4D32B067B8FF4FADB509"/>
  </w:style>
  <w:style w:type="paragraph" w:customStyle="1" w:styleId="AA504CACADD346CB8FB0499788B871E9">
    <w:name w:val="AA504CACADD346CB8FB0499788B871E9"/>
  </w:style>
  <w:style w:type="paragraph" w:customStyle="1" w:styleId="8EF64E5CBC34464E9ED223B082B4EA42">
    <w:name w:val="8EF64E5CBC34464E9ED223B082B4EA42"/>
  </w:style>
  <w:style w:type="paragraph" w:customStyle="1" w:styleId="DA6AD7ED4ECB4E6BB15A6077B2DBB834">
    <w:name w:val="DA6AD7ED4ECB4E6BB15A6077B2DBB834"/>
  </w:style>
  <w:style w:type="paragraph" w:customStyle="1" w:styleId="3CD0144C99A044D3BA45F9F2688E7760">
    <w:name w:val="3CD0144C99A044D3BA45F9F2688E7760"/>
    <w:rsid w:val="00ED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reen">
      <a:majorFont>
        <a:latin typeface="Microsoft Sans Serif"/>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9C4AE63-B14D-4221-A9C4-24546E8AB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Green_Invoice_Service.dotx</Template>
  <TotalTime>600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Service invoice (Green design)</vt:lpstr>
    </vt:vector>
  </TitlesOfParts>
  <Company>Hewlett-Packard</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invoice (Green design)</dc:title>
  <dc:creator>SiouxMcGrath</dc:creator>
  <cp:lastModifiedBy>Thomas McGrath</cp:lastModifiedBy>
  <cp:revision>120</cp:revision>
  <cp:lastPrinted>2021-12-06T20:45:00Z</cp:lastPrinted>
  <dcterms:created xsi:type="dcterms:W3CDTF">2020-05-29T01:07:00Z</dcterms:created>
  <dcterms:modified xsi:type="dcterms:W3CDTF">2024-03-25T00:05:00Z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TC103773279990</vt:lpwstr>
  </property>
</Properties>
</file>